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E" w:rsidRPr="004F0076" w:rsidRDefault="00F612DF" w:rsidP="0039084B">
      <w:pPr>
        <w:pStyle w:val="Ttulo"/>
        <w:rPr>
          <w:lang w:val="pt-BR"/>
        </w:rPr>
      </w:pPr>
      <w:bookmarkStart w:id="0" w:name="_GoBack"/>
      <w:bookmarkEnd w:id="0"/>
      <w:r>
        <w:rPr>
          <w:lang w:val="pt-BR"/>
        </w:rPr>
        <w:t>Título de Seu Trabalho</w:t>
      </w:r>
    </w:p>
    <w:p w:rsidR="00EC49FE" w:rsidRPr="004F0076" w:rsidRDefault="00891B75" w:rsidP="0039084B">
      <w:pPr>
        <w:pStyle w:val="Author"/>
        <w:rPr>
          <w:lang w:val="pt-BR"/>
        </w:rPr>
      </w:pPr>
      <w:r>
        <w:rPr>
          <w:lang w:val="pt-BR"/>
        </w:rPr>
        <w:t>Nome do Aluno</w:t>
      </w:r>
      <w:r w:rsidR="00EC49FE" w:rsidRPr="004F0076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>,2</w:t>
      </w:r>
      <w:r w:rsidR="00EC49FE" w:rsidRPr="004F0076">
        <w:rPr>
          <w:lang w:val="pt-BR"/>
        </w:rPr>
        <w:t xml:space="preserve">, </w:t>
      </w:r>
      <w:r>
        <w:rPr>
          <w:lang w:val="pt-BR"/>
        </w:rPr>
        <w:t>Nome do Orientador</w:t>
      </w:r>
      <w:r w:rsidR="00E56CA7">
        <w:rPr>
          <w:vertAlign w:val="superscript"/>
          <w:lang w:val="pt-BR"/>
        </w:rPr>
        <w:t>1</w:t>
      </w:r>
    </w:p>
    <w:p w:rsidR="00EC49FE" w:rsidRPr="004F0076" w:rsidRDefault="00EC49FE" w:rsidP="003C25DE">
      <w:pPr>
        <w:spacing w:before="240"/>
        <w:jc w:val="center"/>
        <w:rPr>
          <w:rStyle w:val="AddressChar"/>
        </w:rPr>
      </w:pPr>
      <w:r w:rsidRPr="004F0076">
        <w:rPr>
          <w:rStyle w:val="AddressChar"/>
          <w:vertAlign w:val="superscript"/>
        </w:rPr>
        <w:t>1</w:t>
      </w:r>
      <w:r w:rsidR="00DE2A7A">
        <w:rPr>
          <w:rStyle w:val="AddressChar"/>
        </w:rPr>
        <w:t>Centro Universitário 7 de Setembro</w:t>
      </w:r>
      <w:r w:rsidR="00443FB9">
        <w:rPr>
          <w:rStyle w:val="AddressChar"/>
        </w:rPr>
        <w:t xml:space="preserve"> – UNI7</w:t>
      </w:r>
      <w:r w:rsidRPr="004F0076">
        <w:rPr>
          <w:rStyle w:val="AddressChar"/>
        </w:rPr>
        <w:br/>
      </w:r>
      <w:r w:rsidR="00891B75">
        <w:rPr>
          <w:rStyle w:val="AddressChar"/>
        </w:rPr>
        <w:t>Fortaleza – Ceará – Brasil</w:t>
      </w:r>
    </w:p>
    <w:p w:rsidR="00443FB9" w:rsidRPr="004F0076" w:rsidRDefault="00E56CA7" w:rsidP="00443FB9">
      <w:pPr>
        <w:spacing w:before="240"/>
        <w:jc w:val="center"/>
        <w:rPr>
          <w:rStyle w:val="AddressChar"/>
        </w:rPr>
      </w:pPr>
      <w:r w:rsidRPr="003F216F">
        <w:rPr>
          <w:vertAlign w:val="superscript"/>
          <w:lang w:val="pt-BR"/>
        </w:rPr>
        <w:t>2</w:t>
      </w:r>
      <w:r w:rsidR="00891B75" w:rsidRPr="003F216F">
        <w:rPr>
          <w:lang w:val="pt-BR"/>
        </w:rPr>
        <w:t>Sua Empresa (se quiser mencioná-la)</w:t>
      </w:r>
      <w:r w:rsidR="00556B9F" w:rsidRPr="003F216F">
        <w:rPr>
          <w:lang w:val="pt-BR"/>
        </w:rPr>
        <w:br/>
      </w:r>
      <w:r w:rsidR="00443FB9">
        <w:rPr>
          <w:rStyle w:val="AddressChar"/>
        </w:rPr>
        <w:t>Fortaleza – Ceará – Brasil</w:t>
      </w:r>
    </w:p>
    <w:p w:rsidR="00EC49FE" w:rsidRPr="004F0076" w:rsidRDefault="00891B75" w:rsidP="00EE70EF">
      <w:pPr>
        <w:pStyle w:val="Email"/>
        <w:rPr>
          <w:lang w:val="pt-BR"/>
        </w:rPr>
      </w:pPr>
      <w:r>
        <w:rPr>
          <w:lang w:val="pt-BR"/>
        </w:rPr>
        <w:t>seu email</w:t>
      </w:r>
      <w:r w:rsidR="00EC49FE" w:rsidRPr="004F0076">
        <w:rPr>
          <w:lang w:val="pt-BR"/>
        </w:rPr>
        <w:t xml:space="preserve">, </w:t>
      </w:r>
      <w:r>
        <w:rPr>
          <w:lang w:val="pt-BR"/>
        </w:rPr>
        <w:t>email do seu orientador</w:t>
      </w:r>
    </w:p>
    <w:p w:rsidR="00EC49FE" w:rsidRPr="004F0076" w:rsidRDefault="00EC49FE" w:rsidP="00EE70EF">
      <w:pPr>
        <w:pStyle w:val="Email"/>
        <w:rPr>
          <w:lang w:val="pt-BR"/>
        </w:rPr>
        <w:sectPr w:rsidR="00EC49FE" w:rsidRPr="004F0076" w:rsidSect="009A7EE1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"/>
          <w:cols w:space="454"/>
        </w:sectPr>
      </w:pPr>
    </w:p>
    <w:p w:rsidR="00EC49FE" w:rsidRPr="003F216F" w:rsidRDefault="00EC49FE" w:rsidP="00676E05">
      <w:pPr>
        <w:pStyle w:val="Abstract"/>
      </w:pPr>
      <w:r w:rsidRPr="003F216F">
        <w:rPr>
          <w:b/>
        </w:rPr>
        <w:t>Abstract.</w:t>
      </w:r>
      <w:r w:rsidRPr="003F216F">
        <w:t xml:space="preserve"> </w:t>
      </w:r>
      <w:r w:rsidR="002C04B1" w:rsidRPr="003F216F">
        <w:t>Resumo em inglês.</w:t>
      </w:r>
    </w:p>
    <w:p w:rsidR="00EC49FE" w:rsidRPr="004F0076" w:rsidRDefault="00EC49FE" w:rsidP="00676E05">
      <w:pPr>
        <w:pStyle w:val="Abstract"/>
      </w:pPr>
      <w:r w:rsidRPr="004F0076">
        <w:rPr>
          <w:b/>
        </w:rPr>
        <w:t>Resumo.</w:t>
      </w:r>
      <w:r w:rsidR="00443FB9">
        <w:rPr>
          <w:b/>
        </w:rPr>
        <w:t xml:space="preserve"> </w:t>
      </w:r>
      <w:r w:rsidR="00443FB9" w:rsidRPr="00443FB9">
        <w:t>Resumo</w:t>
      </w:r>
      <w:r w:rsidRPr="004F0076">
        <w:t xml:space="preserve"> </w:t>
      </w:r>
      <w:r w:rsidR="004D1AC6">
        <w:t>em português. O resumo é uma síntese da introdução</w:t>
      </w:r>
      <w:r w:rsidR="007630FF">
        <w:t>+conclusão</w:t>
      </w:r>
      <w:r w:rsidR="004D1AC6">
        <w:t xml:space="preserve">, ou seja, devem constar, de forma resumida, </w:t>
      </w:r>
      <w:r w:rsidR="007630FF">
        <w:t xml:space="preserve">o contexto, o </w:t>
      </w:r>
      <w:r w:rsidR="00D33ABE">
        <w:t>objetivo</w:t>
      </w:r>
      <w:r w:rsidR="007630FF">
        <w:t xml:space="preserve">, </w:t>
      </w:r>
      <w:r w:rsidR="00D33ABE">
        <w:t>o método</w:t>
      </w:r>
      <w:r w:rsidR="007630FF">
        <w:t xml:space="preserve">, os </w:t>
      </w:r>
      <w:r w:rsidR="00D33ABE">
        <w:t>resultados  e as conclusões</w:t>
      </w:r>
      <w:r w:rsidR="007630FF">
        <w:t>. Escrever em torno de 10 linhas. Aqui você tenta convencer os interessados a lerem seu trabalho.</w:t>
      </w:r>
    </w:p>
    <w:p w:rsidR="00EC49FE" w:rsidRPr="004F0076" w:rsidRDefault="004F0076" w:rsidP="004F0076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284" w:hanging="284"/>
        <w:rPr>
          <w:lang w:val="pt-BR"/>
        </w:rPr>
      </w:pPr>
      <w:r w:rsidRPr="004F0076">
        <w:rPr>
          <w:lang w:val="pt-BR"/>
        </w:rPr>
        <w:t>Introdução</w:t>
      </w:r>
    </w:p>
    <w:p w:rsidR="00A14AA7" w:rsidRDefault="00A14AA7">
      <w:pPr>
        <w:rPr>
          <w:lang w:val="pt-BR"/>
        </w:rPr>
      </w:pPr>
    </w:p>
    <w:p w:rsidR="00A14AA7" w:rsidRPr="00A14AA7" w:rsidRDefault="002C04B1" w:rsidP="00A14AA7">
      <w:pPr>
        <w:rPr>
          <w:b/>
          <w:lang w:val="pt-BR"/>
        </w:rPr>
      </w:pPr>
      <w:r>
        <w:rPr>
          <w:b/>
          <w:lang w:val="pt-BR"/>
        </w:rPr>
        <w:t xml:space="preserve">Descrever o </w:t>
      </w:r>
      <w:r w:rsidRPr="002C04B1">
        <w:rPr>
          <w:b/>
          <w:u w:val="single"/>
          <w:lang w:val="pt-BR"/>
        </w:rPr>
        <w:t>Contexto</w:t>
      </w:r>
    </w:p>
    <w:p w:rsidR="00A14AA7" w:rsidRPr="00A14AA7" w:rsidRDefault="00A14AA7" w:rsidP="00A14AA7">
      <w:pPr>
        <w:pStyle w:val="PargrafodaLista"/>
        <w:numPr>
          <w:ilvl w:val="0"/>
          <w:numId w:val="31"/>
        </w:numPr>
        <w:rPr>
          <w:lang w:val="pt-BR"/>
        </w:rPr>
      </w:pPr>
      <w:r w:rsidRPr="00A14AA7">
        <w:rPr>
          <w:lang w:val="pt-BR"/>
        </w:rPr>
        <w:t>Declarar proeminência do tópico</w:t>
      </w:r>
    </w:p>
    <w:p w:rsidR="00A14AA7" w:rsidRPr="00A14AA7" w:rsidRDefault="00A14AA7" w:rsidP="00A14AA7">
      <w:pPr>
        <w:pStyle w:val="PargrafodaLista"/>
        <w:numPr>
          <w:ilvl w:val="0"/>
          <w:numId w:val="31"/>
        </w:numPr>
        <w:rPr>
          <w:lang w:val="pt-BR"/>
        </w:rPr>
      </w:pPr>
      <w:r w:rsidRPr="00A14AA7">
        <w:rPr>
          <w:lang w:val="pt-BR"/>
        </w:rPr>
        <w:t>Familiarizar termos e conceitos</w:t>
      </w:r>
    </w:p>
    <w:p w:rsidR="00A14AA7" w:rsidRPr="00A14AA7" w:rsidRDefault="00A14AA7" w:rsidP="00A14AA7">
      <w:pPr>
        <w:pStyle w:val="PargrafodaLista"/>
        <w:numPr>
          <w:ilvl w:val="0"/>
          <w:numId w:val="31"/>
        </w:numPr>
        <w:rPr>
          <w:lang w:val="pt-BR"/>
        </w:rPr>
      </w:pPr>
      <w:r w:rsidRPr="00A14AA7">
        <w:rPr>
          <w:lang w:val="pt-BR"/>
        </w:rPr>
        <w:t>Introduzir a pesquisa a partir da grande área</w:t>
      </w:r>
    </w:p>
    <w:p w:rsidR="00A14AA7" w:rsidRPr="00A14AA7" w:rsidRDefault="00A14AA7" w:rsidP="00A14AA7">
      <w:pPr>
        <w:pStyle w:val="PargrafodaLista"/>
        <w:numPr>
          <w:ilvl w:val="0"/>
          <w:numId w:val="31"/>
        </w:numPr>
        <w:rPr>
          <w:lang w:val="pt-BR"/>
        </w:rPr>
      </w:pPr>
      <w:r w:rsidRPr="00A14AA7">
        <w:rPr>
          <w:lang w:val="pt-BR"/>
        </w:rPr>
        <w:t>Introduzir fatos da área</w:t>
      </w:r>
    </w:p>
    <w:p w:rsidR="00A14AA7" w:rsidRPr="00A14AA7" w:rsidRDefault="002C04B1" w:rsidP="00A14AA7">
      <w:pPr>
        <w:rPr>
          <w:b/>
          <w:lang w:val="pt-BR"/>
        </w:rPr>
      </w:pPr>
      <w:r>
        <w:rPr>
          <w:b/>
          <w:lang w:val="pt-BR"/>
        </w:rPr>
        <w:t xml:space="preserve">Introduzir a </w:t>
      </w:r>
      <w:r w:rsidR="00E374C4" w:rsidRPr="002C04B1">
        <w:rPr>
          <w:b/>
          <w:u w:val="single"/>
          <w:lang w:val="pt-BR"/>
        </w:rPr>
        <w:t>Problemática</w:t>
      </w:r>
    </w:p>
    <w:p w:rsidR="00A14AA7" w:rsidRPr="00A14AA7" w:rsidRDefault="00A14AA7" w:rsidP="00A14AA7">
      <w:pPr>
        <w:pStyle w:val="PargrafodaLista"/>
        <w:numPr>
          <w:ilvl w:val="0"/>
          <w:numId w:val="33"/>
        </w:numPr>
        <w:rPr>
          <w:lang w:val="pt-BR"/>
        </w:rPr>
      </w:pPr>
      <w:r w:rsidRPr="00A14AA7">
        <w:rPr>
          <w:lang w:val="pt-BR"/>
        </w:rPr>
        <w:t>Citar problemas/dificuldades</w:t>
      </w:r>
    </w:p>
    <w:p w:rsidR="00A14AA7" w:rsidRPr="00A14AA7" w:rsidRDefault="00A14AA7" w:rsidP="00A14AA7">
      <w:pPr>
        <w:pStyle w:val="PargrafodaLista"/>
        <w:numPr>
          <w:ilvl w:val="0"/>
          <w:numId w:val="33"/>
        </w:numPr>
        <w:rPr>
          <w:lang w:val="pt-BR"/>
        </w:rPr>
      </w:pPr>
      <w:r w:rsidRPr="00A14AA7">
        <w:rPr>
          <w:lang w:val="pt-BR"/>
        </w:rPr>
        <w:t>Citar necessidades/requisitos</w:t>
      </w:r>
    </w:p>
    <w:p w:rsidR="00A14AA7" w:rsidRPr="00A14AA7" w:rsidRDefault="00A14AA7" w:rsidP="00A14AA7">
      <w:pPr>
        <w:pStyle w:val="PargrafodaLista"/>
        <w:numPr>
          <w:ilvl w:val="0"/>
          <w:numId w:val="33"/>
        </w:numPr>
        <w:rPr>
          <w:lang w:val="pt-BR"/>
        </w:rPr>
      </w:pPr>
      <w:r w:rsidRPr="00A14AA7">
        <w:rPr>
          <w:lang w:val="pt-BR"/>
        </w:rPr>
        <w:t>Citar a ausência ou pouca pesquisa anterior</w:t>
      </w:r>
    </w:p>
    <w:p w:rsidR="00A14AA7" w:rsidRPr="00A14AA7" w:rsidRDefault="00A14AA7" w:rsidP="00A14AA7">
      <w:pPr>
        <w:pStyle w:val="PargrafodaLista"/>
        <w:numPr>
          <w:ilvl w:val="0"/>
          <w:numId w:val="33"/>
        </w:numPr>
        <w:rPr>
          <w:lang w:val="pt-BR"/>
        </w:rPr>
      </w:pPr>
      <w:r w:rsidRPr="00A14AA7">
        <w:rPr>
          <w:lang w:val="pt-BR"/>
        </w:rPr>
        <w:t>Levantar questões</w:t>
      </w:r>
    </w:p>
    <w:p w:rsidR="00E374C4" w:rsidRPr="00A14AA7" w:rsidRDefault="002C04B1" w:rsidP="00E374C4">
      <w:pPr>
        <w:rPr>
          <w:b/>
          <w:lang w:val="pt-BR"/>
        </w:rPr>
      </w:pPr>
      <w:r>
        <w:rPr>
          <w:b/>
          <w:lang w:val="pt-BR"/>
        </w:rPr>
        <w:t>Realizar uma Brevíssima</w:t>
      </w:r>
      <w:r w:rsidR="00E374C4">
        <w:rPr>
          <w:b/>
          <w:lang w:val="pt-BR"/>
        </w:rPr>
        <w:t xml:space="preserve"> </w:t>
      </w:r>
      <w:r w:rsidR="00E374C4" w:rsidRPr="002C04B1">
        <w:rPr>
          <w:b/>
          <w:u w:val="single"/>
          <w:lang w:val="pt-BR"/>
        </w:rPr>
        <w:t>Revisão da literatura</w:t>
      </w:r>
      <w:r w:rsidR="00E374C4" w:rsidRPr="00A14AA7">
        <w:rPr>
          <w:b/>
          <w:lang w:val="pt-BR"/>
        </w:rPr>
        <w:t xml:space="preserve"> </w:t>
      </w:r>
    </w:p>
    <w:p w:rsidR="00E374C4" w:rsidRPr="00A14AA7" w:rsidRDefault="00E374C4" w:rsidP="00E374C4">
      <w:pPr>
        <w:pStyle w:val="PargrafodaLista"/>
        <w:numPr>
          <w:ilvl w:val="0"/>
          <w:numId w:val="32"/>
        </w:numPr>
        <w:rPr>
          <w:lang w:val="pt-BR"/>
        </w:rPr>
      </w:pPr>
      <w:r w:rsidRPr="00A14AA7">
        <w:rPr>
          <w:lang w:val="pt-BR"/>
        </w:rPr>
        <w:t>Apresentar revisão histórica da área</w:t>
      </w:r>
    </w:p>
    <w:p w:rsidR="00E374C4" w:rsidRPr="00A14AA7" w:rsidRDefault="00E374C4" w:rsidP="00E374C4">
      <w:pPr>
        <w:pStyle w:val="PargrafodaLista"/>
        <w:numPr>
          <w:ilvl w:val="0"/>
          <w:numId w:val="32"/>
        </w:numPr>
        <w:rPr>
          <w:lang w:val="pt-BR"/>
        </w:rPr>
      </w:pPr>
      <w:r w:rsidRPr="00A14AA7">
        <w:rPr>
          <w:lang w:val="pt-BR"/>
        </w:rPr>
        <w:t>Citar tendências atuais na área</w:t>
      </w:r>
    </w:p>
    <w:p w:rsidR="00E374C4" w:rsidRPr="00A14AA7" w:rsidRDefault="00E374C4" w:rsidP="00E374C4">
      <w:pPr>
        <w:pStyle w:val="PargrafodaLista"/>
        <w:numPr>
          <w:ilvl w:val="0"/>
          <w:numId w:val="32"/>
        </w:numPr>
        <w:rPr>
          <w:lang w:val="pt-BR"/>
        </w:rPr>
      </w:pPr>
      <w:r w:rsidRPr="00A14AA7">
        <w:rPr>
          <w:lang w:val="pt-BR"/>
        </w:rPr>
        <w:t>Organizar citações da área geral para o tópico</w:t>
      </w:r>
    </w:p>
    <w:p w:rsidR="00E374C4" w:rsidRPr="00A14AA7" w:rsidRDefault="00E374C4" w:rsidP="00E374C4">
      <w:pPr>
        <w:pStyle w:val="PargrafodaLista"/>
        <w:numPr>
          <w:ilvl w:val="0"/>
          <w:numId w:val="32"/>
        </w:numPr>
        <w:rPr>
          <w:lang w:val="pt-BR"/>
        </w:rPr>
      </w:pPr>
      <w:r w:rsidRPr="00A14AA7">
        <w:rPr>
          <w:lang w:val="pt-BR"/>
        </w:rPr>
        <w:t>Indicar progresso na área</w:t>
      </w:r>
    </w:p>
    <w:p w:rsidR="00E374C4" w:rsidRPr="00A14AA7" w:rsidRDefault="00E374C4" w:rsidP="00E374C4">
      <w:pPr>
        <w:pStyle w:val="PargrafodaLista"/>
        <w:numPr>
          <w:ilvl w:val="0"/>
          <w:numId w:val="32"/>
        </w:numPr>
        <w:rPr>
          <w:lang w:val="pt-BR"/>
        </w:rPr>
      </w:pPr>
      <w:r w:rsidRPr="00A14AA7">
        <w:rPr>
          <w:lang w:val="pt-BR"/>
        </w:rPr>
        <w:t>Citar/Descrever o estado da arte</w:t>
      </w:r>
    </w:p>
    <w:p w:rsidR="00E374C4" w:rsidRPr="00A14AA7" w:rsidRDefault="00E374C4" w:rsidP="00E374C4">
      <w:pPr>
        <w:pStyle w:val="PargrafodaLista"/>
        <w:numPr>
          <w:ilvl w:val="0"/>
          <w:numId w:val="32"/>
        </w:numPr>
        <w:rPr>
          <w:lang w:val="pt-BR"/>
        </w:rPr>
      </w:pPr>
      <w:r w:rsidRPr="00A14AA7">
        <w:rPr>
          <w:lang w:val="pt-BR"/>
        </w:rPr>
        <w:t>Agrupar citações por abordagem</w:t>
      </w:r>
    </w:p>
    <w:p w:rsidR="00E374C4" w:rsidRPr="00A14AA7" w:rsidRDefault="00E374C4" w:rsidP="00E374C4">
      <w:pPr>
        <w:pStyle w:val="PargrafodaLista"/>
        <w:numPr>
          <w:ilvl w:val="0"/>
          <w:numId w:val="32"/>
        </w:numPr>
        <w:rPr>
          <w:lang w:val="pt-BR"/>
        </w:rPr>
      </w:pPr>
      <w:r w:rsidRPr="00A14AA7">
        <w:rPr>
          <w:lang w:val="pt-BR"/>
        </w:rPr>
        <w:t>Citar/Descrever uma pesquisa particular</w:t>
      </w:r>
    </w:p>
    <w:p w:rsidR="003F216F" w:rsidRPr="00A14AA7" w:rsidRDefault="003F216F" w:rsidP="003F216F">
      <w:pPr>
        <w:rPr>
          <w:b/>
          <w:lang w:val="pt-BR"/>
        </w:rPr>
      </w:pPr>
      <w:r>
        <w:rPr>
          <w:b/>
          <w:lang w:val="pt-BR"/>
        </w:rPr>
        <w:t xml:space="preserve">Apresentar resumidamente sua </w:t>
      </w:r>
      <w:r w:rsidRPr="002C04B1">
        <w:rPr>
          <w:b/>
          <w:u w:val="single"/>
          <w:lang w:val="pt-BR"/>
        </w:rPr>
        <w:t>Solução</w:t>
      </w:r>
    </w:p>
    <w:p w:rsidR="003F216F" w:rsidRPr="00A14AA7" w:rsidRDefault="003F216F" w:rsidP="003F216F">
      <w:pPr>
        <w:pStyle w:val="PargrafodaLista"/>
        <w:numPr>
          <w:ilvl w:val="0"/>
          <w:numId w:val="35"/>
        </w:numPr>
        <w:rPr>
          <w:lang w:val="pt-BR"/>
        </w:rPr>
      </w:pPr>
      <w:r w:rsidRPr="00A14AA7">
        <w:rPr>
          <w:lang w:val="pt-BR"/>
        </w:rPr>
        <w:t xml:space="preserve">Descrever </w:t>
      </w:r>
      <w:r>
        <w:rPr>
          <w:lang w:val="pt-BR"/>
        </w:rPr>
        <w:t>superficialmente sua solução</w:t>
      </w:r>
    </w:p>
    <w:p w:rsidR="003F216F" w:rsidRPr="00A14AA7" w:rsidRDefault="003F216F" w:rsidP="003F216F">
      <w:pPr>
        <w:pStyle w:val="PargrafodaLista"/>
        <w:numPr>
          <w:ilvl w:val="0"/>
          <w:numId w:val="35"/>
        </w:numPr>
        <w:rPr>
          <w:lang w:val="pt-BR"/>
        </w:rPr>
      </w:pPr>
      <w:r w:rsidRPr="00A14AA7">
        <w:rPr>
          <w:lang w:val="pt-BR"/>
        </w:rPr>
        <w:t>Apresentar resultados</w:t>
      </w:r>
      <w:r>
        <w:rPr>
          <w:lang w:val="pt-BR"/>
        </w:rPr>
        <w:t xml:space="preserve"> de forma resumida</w:t>
      </w:r>
    </w:p>
    <w:p w:rsidR="003F216F" w:rsidRPr="00A14AA7" w:rsidRDefault="003F216F" w:rsidP="003F216F">
      <w:pPr>
        <w:pStyle w:val="PargrafodaLista"/>
        <w:numPr>
          <w:ilvl w:val="0"/>
          <w:numId w:val="35"/>
        </w:numPr>
        <w:rPr>
          <w:lang w:val="pt-BR"/>
        </w:rPr>
      </w:pPr>
      <w:r w:rsidRPr="00A14AA7">
        <w:rPr>
          <w:lang w:val="pt-BR"/>
        </w:rPr>
        <w:t xml:space="preserve">Comentar/Discutir </w:t>
      </w:r>
      <w:r>
        <w:rPr>
          <w:lang w:val="pt-BR"/>
        </w:rPr>
        <w:t xml:space="preserve">brevemente os </w:t>
      </w:r>
      <w:r w:rsidRPr="00A14AA7">
        <w:rPr>
          <w:lang w:val="pt-BR"/>
        </w:rPr>
        <w:t>resultados</w:t>
      </w:r>
    </w:p>
    <w:p w:rsidR="00A14AA7" w:rsidRPr="00A14AA7" w:rsidRDefault="002C04B1" w:rsidP="00A14AA7">
      <w:pPr>
        <w:rPr>
          <w:b/>
          <w:lang w:val="pt-BR"/>
        </w:rPr>
      </w:pPr>
      <w:r>
        <w:rPr>
          <w:b/>
          <w:lang w:val="pt-BR"/>
        </w:rPr>
        <w:lastRenderedPageBreak/>
        <w:t xml:space="preserve">Fornecer a </w:t>
      </w:r>
      <w:r w:rsidR="00E374C4" w:rsidRPr="002C04B1">
        <w:rPr>
          <w:b/>
          <w:u w:val="single"/>
          <w:lang w:val="pt-BR"/>
        </w:rPr>
        <w:t>Justificativa</w:t>
      </w:r>
      <w:r>
        <w:rPr>
          <w:b/>
          <w:lang w:val="pt-BR"/>
        </w:rPr>
        <w:t xml:space="preserve"> da sua Solução</w:t>
      </w:r>
    </w:p>
    <w:p w:rsidR="00A14AA7" w:rsidRPr="00A14AA7" w:rsidRDefault="00E374C4" w:rsidP="00A14AA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Porque é importante resolver esse problema</w:t>
      </w:r>
    </w:p>
    <w:p w:rsidR="00A14AA7" w:rsidRPr="00A14AA7" w:rsidRDefault="00E374C4" w:rsidP="00A14AA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Para quem é importante resolver esse problema</w:t>
      </w:r>
    </w:p>
    <w:p w:rsidR="00A14AA7" w:rsidRPr="00A14AA7" w:rsidRDefault="00E374C4" w:rsidP="00A14AA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Quais os benefícios da resolução desse problema</w:t>
      </w:r>
    </w:p>
    <w:p w:rsidR="00A14AA7" w:rsidRPr="00A14AA7" w:rsidRDefault="00E374C4" w:rsidP="00A14AA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Qual ou quais os propósitos de resolver esse problema</w:t>
      </w:r>
    </w:p>
    <w:p w:rsidR="00A14AA7" w:rsidRDefault="00A14AA7">
      <w:pPr>
        <w:rPr>
          <w:lang w:val="pt-BR"/>
        </w:rPr>
      </w:pPr>
    </w:p>
    <w:p w:rsidR="004F0076" w:rsidRPr="004F0076" w:rsidRDefault="004F0076" w:rsidP="004F0076">
      <w:pPr>
        <w:pStyle w:val="Ttulo1"/>
        <w:numPr>
          <w:ilvl w:val="1"/>
          <w:numId w:val="23"/>
        </w:numPr>
        <w:tabs>
          <w:tab w:val="clear" w:pos="720"/>
          <w:tab w:val="left" w:pos="426"/>
        </w:tabs>
        <w:rPr>
          <w:sz w:val="24"/>
          <w:lang w:val="pt-BR"/>
        </w:rPr>
      </w:pPr>
      <w:r w:rsidRPr="004F0076">
        <w:rPr>
          <w:sz w:val="24"/>
          <w:lang w:val="pt-BR"/>
        </w:rPr>
        <w:t>Objetivos</w:t>
      </w:r>
    </w:p>
    <w:p w:rsidR="004F0076" w:rsidRPr="004F0076" w:rsidRDefault="004F0076">
      <w:pPr>
        <w:rPr>
          <w:lang w:val="pt-BR"/>
        </w:rPr>
      </w:pPr>
      <w:r w:rsidRPr="004F0076">
        <w:rPr>
          <w:lang w:val="pt-BR"/>
        </w:rPr>
        <w:t>Objetivo geral</w:t>
      </w:r>
      <w:r w:rsidR="00586E11">
        <w:rPr>
          <w:lang w:val="pt-BR"/>
        </w:rPr>
        <w:t xml:space="preserve"> (somente um).</w:t>
      </w:r>
    </w:p>
    <w:p w:rsidR="004F0076" w:rsidRDefault="004F0076" w:rsidP="004F0076">
      <w:pPr>
        <w:rPr>
          <w:lang w:val="pt-BR"/>
        </w:rPr>
      </w:pPr>
      <w:r w:rsidRPr="004F0076">
        <w:rPr>
          <w:lang w:val="pt-BR"/>
        </w:rPr>
        <w:t>Objetivos específicos</w:t>
      </w:r>
      <w:r w:rsidR="00586E11">
        <w:rPr>
          <w:lang w:val="pt-BR"/>
        </w:rPr>
        <w:t xml:space="preserve"> (um ou vários).</w:t>
      </w:r>
    </w:p>
    <w:p w:rsidR="00342283" w:rsidRPr="004F0076" w:rsidRDefault="00342283" w:rsidP="00342283">
      <w:pPr>
        <w:pStyle w:val="Ttulo1"/>
        <w:numPr>
          <w:ilvl w:val="1"/>
          <w:numId w:val="23"/>
        </w:numPr>
        <w:tabs>
          <w:tab w:val="clear" w:pos="720"/>
          <w:tab w:val="left" w:pos="426"/>
        </w:tabs>
        <w:rPr>
          <w:sz w:val="24"/>
          <w:lang w:val="pt-BR"/>
        </w:rPr>
      </w:pPr>
      <w:r>
        <w:rPr>
          <w:sz w:val="24"/>
          <w:lang w:val="pt-BR"/>
        </w:rPr>
        <w:t xml:space="preserve">Método </w:t>
      </w:r>
      <w:r w:rsidR="002C04B1">
        <w:rPr>
          <w:sz w:val="24"/>
          <w:lang w:val="pt-BR"/>
        </w:rPr>
        <w:t xml:space="preserve">(ou Metodologia) </w:t>
      </w:r>
      <w:r>
        <w:rPr>
          <w:sz w:val="24"/>
          <w:lang w:val="pt-BR"/>
        </w:rPr>
        <w:t>de Pesquisa</w:t>
      </w:r>
    </w:p>
    <w:p w:rsidR="002C04B1" w:rsidRPr="004F0076" w:rsidRDefault="00342283" w:rsidP="004F0076">
      <w:pPr>
        <w:rPr>
          <w:lang w:val="pt-BR"/>
        </w:rPr>
      </w:pPr>
      <w:r>
        <w:rPr>
          <w:lang w:val="pt-BR"/>
        </w:rPr>
        <w:t xml:space="preserve">Informe </w:t>
      </w:r>
      <w:r w:rsidR="002C04B1">
        <w:rPr>
          <w:lang w:val="pt-BR"/>
        </w:rPr>
        <w:t>o roteiro seguido em sua pesquisa e quais métodos ou técnicas foram adotadas (pesquisa qualitativa, pesquisa de campo, estudo de caso etc.)</w:t>
      </w:r>
    </w:p>
    <w:p w:rsidR="004F0076" w:rsidRPr="004F0076" w:rsidRDefault="004F0076" w:rsidP="004F0076">
      <w:pPr>
        <w:pStyle w:val="Ttulo1"/>
        <w:numPr>
          <w:ilvl w:val="1"/>
          <w:numId w:val="23"/>
        </w:numPr>
        <w:tabs>
          <w:tab w:val="clear" w:pos="720"/>
          <w:tab w:val="left" w:pos="426"/>
        </w:tabs>
        <w:rPr>
          <w:sz w:val="24"/>
          <w:lang w:val="pt-BR"/>
        </w:rPr>
      </w:pPr>
      <w:r w:rsidRPr="004F0076">
        <w:rPr>
          <w:sz w:val="24"/>
          <w:lang w:val="pt-BR"/>
        </w:rPr>
        <w:t>Estrutura do Trabalho</w:t>
      </w:r>
    </w:p>
    <w:p w:rsidR="004F0076" w:rsidRPr="004F0076" w:rsidRDefault="004F0076" w:rsidP="004F0076">
      <w:pPr>
        <w:rPr>
          <w:lang w:val="pt-BR"/>
        </w:rPr>
      </w:pPr>
      <w:r w:rsidRPr="004F0076">
        <w:rPr>
          <w:lang w:val="pt-BR"/>
        </w:rPr>
        <w:t xml:space="preserve">Este artigo está </w:t>
      </w:r>
      <w:r w:rsidR="00E374C4">
        <w:rPr>
          <w:lang w:val="pt-BR"/>
        </w:rPr>
        <w:t>estruturado como descrito a seguir.</w:t>
      </w:r>
      <w:r w:rsidRPr="004F0076">
        <w:rPr>
          <w:lang w:val="pt-BR"/>
        </w:rPr>
        <w:t xml:space="preserve"> Na Seção 2 são apresentados os principais conceitos da linguagem de modelagem MAS-ML 2.0 e da ferramenta MAS-ML tool. Na Seção 3, a implementação do diagrama de sequência na ferramenta MAS-ML tool é descrita. Em seguida, o estudo de caso utilizando a ferramenta é ilustrado na Seção 4. Alguns trabalhos relacionados são apresentados na Seção 5. Finalmente, as conclusões e trabalhos futuros são </w:t>
      </w:r>
      <w:r w:rsidR="00E374C4">
        <w:rPr>
          <w:lang w:val="pt-BR"/>
        </w:rPr>
        <w:t xml:space="preserve">fornecidos </w:t>
      </w:r>
      <w:r w:rsidRPr="004F0076">
        <w:rPr>
          <w:lang w:val="pt-BR"/>
        </w:rPr>
        <w:t>na Seção 6.</w:t>
      </w:r>
    </w:p>
    <w:p w:rsidR="004F0076" w:rsidRPr="004F0076" w:rsidRDefault="004F0076" w:rsidP="004F0076">
      <w:pPr>
        <w:rPr>
          <w:lang w:val="pt-BR"/>
        </w:rPr>
      </w:pPr>
    </w:p>
    <w:p w:rsidR="00EC49FE" w:rsidRPr="004F0076" w:rsidRDefault="004F0076" w:rsidP="004F0076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284" w:hanging="284"/>
        <w:rPr>
          <w:lang w:val="pt-BR"/>
        </w:rPr>
      </w:pPr>
      <w:r w:rsidRPr="004F0076">
        <w:rPr>
          <w:lang w:val="pt-BR"/>
        </w:rPr>
        <w:t>Referencial Teórico</w:t>
      </w:r>
    </w:p>
    <w:p w:rsidR="004F0076" w:rsidRPr="004F0076" w:rsidRDefault="004F0076">
      <w:pPr>
        <w:rPr>
          <w:lang w:val="pt-BR"/>
        </w:rPr>
      </w:pPr>
      <w:r w:rsidRPr="004F0076">
        <w:rPr>
          <w:lang w:val="pt-BR"/>
        </w:rPr>
        <w:t>Fornecer o embasamento teórico para os conceitos que você usará no trabalho. Aqui deve haver muitas citações.</w:t>
      </w:r>
    </w:p>
    <w:p w:rsidR="004F0076" w:rsidRPr="004F0076" w:rsidRDefault="00443FB9" w:rsidP="004F0076">
      <w:pPr>
        <w:pStyle w:val="Ttulo1"/>
        <w:numPr>
          <w:ilvl w:val="1"/>
          <w:numId w:val="28"/>
        </w:numPr>
        <w:tabs>
          <w:tab w:val="clear" w:pos="720"/>
          <w:tab w:val="left" w:pos="426"/>
        </w:tabs>
        <w:rPr>
          <w:sz w:val="24"/>
          <w:lang w:val="pt-BR"/>
        </w:rPr>
      </w:pPr>
      <w:r>
        <w:rPr>
          <w:sz w:val="24"/>
          <w:lang w:val="pt-BR"/>
        </w:rPr>
        <w:t>Principais Conceitos de XXX</w:t>
      </w:r>
    </w:p>
    <w:p w:rsidR="004F0076" w:rsidRDefault="004F0076">
      <w:r>
        <w:t>Blá blá blá</w:t>
      </w:r>
    </w:p>
    <w:p w:rsidR="004F0076" w:rsidRDefault="004F0076" w:rsidP="004F0076">
      <w:pPr>
        <w:rPr>
          <w:lang w:val="pt-BR"/>
        </w:rPr>
      </w:pPr>
    </w:p>
    <w:p w:rsidR="004F0076" w:rsidRPr="004F0076" w:rsidRDefault="00443FB9" w:rsidP="004F0076">
      <w:pPr>
        <w:pStyle w:val="Ttulo1"/>
        <w:numPr>
          <w:ilvl w:val="1"/>
          <w:numId w:val="28"/>
        </w:numPr>
        <w:tabs>
          <w:tab w:val="clear" w:pos="720"/>
          <w:tab w:val="left" w:pos="426"/>
        </w:tabs>
        <w:rPr>
          <w:sz w:val="24"/>
          <w:lang w:val="pt-BR"/>
        </w:rPr>
      </w:pPr>
      <w:r>
        <w:rPr>
          <w:sz w:val="24"/>
          <w:lang w:val="pt-BR"/>
        </w:rPr>
        <w:t>Visão Geral de YYY</w:t>
      </w:r>
    </w:p>
    <w:p w:rsidR="004F0076" w:rsidRDefault="004F0076" w:rsidP="004F0076">
      <w:r>
        <w:t>Blá blá blá</w:t>
      </w:r>
    </w:p>
    <w:p w:rsidR="004F0076" w:rsidRDefault="004F0076"/>
    <w:p w:rsidR="00342283" w:rsidRPr="004F0076" w:rsidRDefault="00342283" w:rsidP="00342283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284" w:hanging="284"/>
        <w:rPr>
          <w:lang w:val="pt-BR"/>
        </w:rPr>
      </w:pPr>
      <w:r>
        <w:rPr>
          <w:lang w:val="pt-BR"/>
        </w:rPr>
        <w:t>Trabalhos Relacionados</w:t>
      </w:r>
    </w:p>
    <w:p w:rsidR="004F0076" w:rsidRDefault="00342283">
      <w:pPr>
        <w:rPr>
          <w:lang w:val="pt-BR"/>
        </w:rPr>
      </w:pPr>
      <w:r w:rsidRPr="00342283">
        <w:rPr>
          <w:lang w:val="pt-BR"/>
        </w:rPr>
        <w:t xml:space="preserve">Trabalhos que </w:t>
      </w:r>
      <w:r>
        <w:rPr>
          <w:lang w:val="pt-BR"/>
        </w:rPr>
        <w:t>fizeram algo parecido com o seu, ou com a mesma ideia, ou na mesma área ou aproximada.</w:t>
      </w:r>
    </w:p>
    <w:p w:rsidR="00342283" w:rsidRPr="00342283" w:rsidRDefault="00342283">
      <w:pPr>
        <w:rPr>
          <w:lang w:val="pt-BR"/>
        </w:rPr>
      </w:pPr>
    </w:p>
    <w:p w:rsidR="00342283" w:rsidRPr="004F0076" w:rsidRDefault="00342283" w:rsidP="00342283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284" w:hanging="284"/>
        <w:rPr>
          <w:lang w:val="pt-BR"/>
        </w:rPr>
      </w:pPr>
      <w:r>
        <w:rPr>
          <w:lang w:val="pt-BR"/>
        </w:rPr>
        <w:lastRenderedPageBreak/>
        <w:t>Seção de Desenvolvimento</w:t>
      </w:r>
    </w:p>
    <w:p w:rsidR="00342283" w:rsidRDefault="00342283" w:rsidP="0068092C">
      <w:pPr>
        <w:rPr>
          <w:lang w:val="pt-BR"/>
        </w:rPr>
      </w:pPr>
    </w:p>
    <w:p w:rsidR="00443FB9" w:rsidRDefault="00443FB9" w:rsidP="0068092C">
      <w:pPr>
        <w:rPr>
          <w:lang w:val="pt-BR"/>
        </w:rPr>
      </w:pPr>
      <w:r>
        <w:rPr>
          <w:lang w:val="pt-BR"/>
        </w:rPr>
        <w:t xml:space="preserve">Aqui você vai descrever a realização da sua pesquisa. </w:t>
      </w:r>
    </w:p>
    <w:p w:rsidR="00443FB9" w:rsidRDefault="00443FB9" w:rsidP="0068092C">
      <w:pPr>
        <w:rPr>
          <w:lang w:val="pt-BR"/>
        </w:rPr>
      </w:pPr>
      <w:r>
        <w:rPr>
          <w:lang w:val="pt-BR"/>
        </w:rPr>
        <w:t xml:space="preserve">Se for </w:t>
      </w:r>
      <w:r w:rsidR="00387672">
        <w:rPr>
          <w:lang w:val="pt-BR"/>
        </w:rPr>
        <w:t xml:space="preserve">a construção de </w:t>
      </w:r>
      <w:r>
        <w:rPr>
          <w:lang w:val="pt-BR"/>
        </w:rPr>
        <w:t>um software</w:t>
      </w:r>
      <w:r w:rsidR="00387672">
        <w:rPr>
          <w:lang w:val="pt-BR"/>
        </w:rPr>
        <w:t>/aplicativo</w:t>
      </w:r>
      <w:r>
        <w:rPr>
          <w:lang w:val="pt-BR"/>
        </w:rPr>
        <w:t>, apresente a arquitetura, as tecnologias utilizadas, trechos dos códigos mais importantes, as telas mais importantes.</w:t>
      </w:r>
    </w:p>
    <w:p w:rsidR="00443FB9" w:rsidRDefault="00443FB9" w:rsidP="0068092C">
      <w:pPr>
        <w:rPr>
          <w:lang w:val="pt-BR"/>
        </w:rPr>
      </w:pPr>
      <w:r>
        <w:rPr>
          <w:lang w:val="pt-BR"/>
        </w:rPr>
        <w:t xml:space="preserve">Se for um estudo de caso envolvendo </w:t>
      </w:r>
      <w:r w:rsidR="00387672">
        <w:rPr>
          <w:lang w:val="pt-BR"/>
        </w:rPr>
        <w:t xml:space="preserve">a criação de um novo </w:t>
      </w:r>
      <w:r>
        <w:rPr>
          <w:lang w:val="pt-BR"/>
        </w:rPr>
        <w:t>método/abordagem/processo, é importante apresentar o cenário antes da implantação do método, descrever como se deu a implantação do método, e fornecer o cenário após a implantação do método.</w:t>
      </w:r>
    </w:p>
    <w:p w:rsidR="00443FB9" w:rsidRDefault="00443FB9" w:rsidP="0068092C">
      <w:pPr>
        <w:rPr>
          <w:lang w:val="pt-BR"/>
        </w:rPr>
      </w:pPr>
      <w:r>
        <w:rPr>
          <w:lang w:val="pt-BR"/>
        </w:rPr>
        <w:t xml:space="preserve">Se for o emprego de uma técnica/algoritmo, apresentar </w:t>
      </w:r>
      <w:r w:rsidR="004D1AC6">
        <w:rPr>
          <w:lang w:val="pt-BR"/>
        </w:rPr>
        <w:t xml:space="preserve">o </w:t>
      </w:r>
      <w:r>
        <w:rPr>
          <w:lang w:val="pt-BR"/>
        </w:rPr>
        <w:t>cenário antes da utilização da técnica, descrever os dados utilizados e sua origem</w:t>
      </w:r>
      <w:r w:rsidR="00387672">
        <w:rPr>
          <w:lang w:val="pt-BR"/>
        </w:rPr>
        <w:t xml:space="preserve">, e fornecer seus resultados ao final, </w:t>
      </w:r>
      <w:r w:rsidR="004D1AC6">
        <w:rPr>
          <w:lang w:val="pt-BR"/>
        </w:rPr>
        <w:t>de preferência, comparando com os resultados anteriores.</w:t>
      </w:r>
    </w:p>
    <w:p w:rsidR="00443FB9" w:rsidRDefault="00443FB9" w:rsidP="0068092C">
      <w:pPr>
        <w:rPr>
          <w:lang w:val="pt-BR"/>
        </w:rPr>
      </w:pPr>
      <w:r>
        <w:rPr>
          <w:lang w:val="pt-BR"/>
        </w:rPr>
        <w:t xml:space="preserve">Lembre-se de justificar todas as </w:t>
      </w:r>
      <w:r w:rsidR="004D1AC6">
        <w:rPr>
          <w:lang w:val="pt-BR"/>
        </w:rPr>
        <w:t>s</w:t>
      </w:r>
      <w:r>
        <w:rPr>
          <w:lang w:val="pt-BR"/>
        </w:rPr>
        <w:t>uas escolhas, ou seja, porque escolheu a tecnologia A, o método B, o framework C</w:t>
      </w:r>
      <w:r w:rsidR="004D1AC6">
        <w:rPr>
          <w:lang w:val="pt-BR"/>
        </w:rPr>
        <w:t>, o algoritmo D</w:t>
      </w:r>
      <w:r>
        <w:rPr>
          <w:lang w:val="pt-BR"/>
        </w:rPr>
        <w:t xml:space="preserve"> etc.</w:t>
      </w:r>
    </w:p>
    <w:p w:rsidR="00443FB9" w:rsidRDefault="004D1AC6" w:rsidP="0068092C">
      <w:pPr>
        <w:rPr>
          <w:lang w:val="pt-BR"/>
        </w:rPr>
      </w:pPr>
      <w:r>
        <w:rPr>
          <w:lang w:val="pt-BR"/>
        </w:rPr>
        <w:t>Segue um possível roteiro:</w:t>
      </w:r>
    </w:p>
    <w:p w:rsidR="00342283" w:rsidRPr="004F0076" w:rsidRDefault="00342283" w:rsidP="00342283">
      <w:pPr>
        <w:pStyle w:val="Ttulo1"/>
        <w:numPr>
          <w:ilvl w:val="1"/>
          <w:numId w:val="30"/>
        </w:numPr>
        <w:tabs>
          <w:tab w:val="clear" w:pos="720"/>
          <w:tab w:val="left" w:pos="426"/>
        </w:tabs>
        <w:rPr>
          <w:sz w:val="24"/>
          <w:lang w:val="pt-BR"/>
        </w:rPr>
      </w:pPr>
      <w:r>
        <w:rPr>
          <w:sz w:val="24"/>
          <w:lang w:val="pt-BR"/>
        </w:rPr>
        <w:t>Descrever a empresa</w:t>
      </w:r>
    </w:p>
    <w:p w:rsidR="00342283" w:rsidRDefault="00342283" w:rsidP="0068092C">
      <w:pPr>
        <w:rPr>
          <w:lang w:val="pt-BR"/>
        </w:rPr>
      </w:pPr>
    </w:p>
    <w:p w:rsidR="00342283" w:rsidRPr="004F0076" w:rsidRDefault="00342283" w:rsidP="00342283">
      <w:pPr>
        <w:pStyle w:val="Ttulo1"/>
        <w:numPr>
          <w:ilvl w:val="1"/>
          <w:numId w:val="30"/>
        </w:numPr>
        <w:tabs>
          <w:tab w:val="clear" w:pos="720"/>
          <w:tab w:val="left" w:pos="426"/>
        </w:tabs>
        <w:rPr>
          <w:sz w:val="24"/>
          <w:lang w:val="pt-BR"/>
        </w:rPr>
      </w:pPr>
      <w:r>
        <w:rPr>
          <w:sz w:val="24"/>
          <w:lang w:val="pt-BR"/>
        </w:rPr>
        <w:t>Apresentar o Processo Atual</w:t>
      </w:r>
    </w:p>
    <w:p w:rsidR="00342283" w:rsidRDefault="00342283" w:rsidP="0068092C">
      <w:pPr>
        <w:rPr>
          <w:lang w:val="pt-BR"/>
        </w:rPr>
      </w:pPr>
    </w:p>
    <w:p w:rsidR="00342283" w:rsidRPr="004F0076" w:rsidRDefault="00342283" w:rsidP="00342283">
      <w:pPr>
        <w:pStyle w:val="Ttulo1"/>
        <w:numPr>
          <w:ilvl w:val="1"/>
          <w:numId w:val="30"/>
        </w:numPr>
        <w:tabs>
          <w:tab w:val="clear" w:pos="720"/>
          <w:tab w:val="left" w:pos="426"/>
        </w:tabs>
        <w:rPr>
          <w:sz w:val="24"/>
          <w:lang w:val="pt-BR"/>
        </w:rPr>
      </w:pPr>
      <w:r>
        <w:rPr>
          <w:sz w:val="24"/>
          <w:lang w:val="pt-BR"/>
        </w:rPr>
        <w:t>Apresentar o Processo Proposto</w:t>
      </w:r>
    </w:p>
    <w:p w:rsidR="00342283" w:rsidRDefault="00342283" w:rsidP="0068092C">
      <w:pPr>
        <w:rPr>
          <w:lang w:val="pt-BR"/>
        </w:rPr>
      </w:pPr>
    </w:p>
    <w:p w:rsidR="00F17B22" w:rsidRPr="004F0076" w:rsidRDefault="00F17B22" w:rsidP="00F17B22">
      <w:pPr>
        <w:pStyle w:val="Ttulo1"/>
        <w:numPr>
          <w:ilvl w:val="1"/>
          <w:numId w:val="30"/>
        </w:numPr>
        <w:tabs>
          <w:tab w:val="clear" w:pos="720"/>
          <w:tab w:val="left" w:pos="426"/>
        </w:tabs>
        <w:rPr>
          <w:sz w:val="24"/>
          <w:lang w:val="pt-BR"/>
        </w:rPr>
      </w:pPr>
      <w:r>
        <w:rPr>
          <w:sz w:val="24"/>
          <w:lang w:val="pt-BR"/>
        </w:rPr>
        <w:t>Implantação do Processo Proposto</w:t>
      </w:r>
    </w:p>
    <w:p w:rsidR="00F17B22" w:rsidRDefault="00F17B22" w:rsidP="0068092C">
      <w:pPr>
        <w:rPr>
          <w:lang w:val="pt-BR"/>
        </w:rPr>
      </w:pPr>
    </w:p>
    <w:p w:rsidR="008B1392" w:rsidRPr="004F0076" w:rsidRDefault="008B1392" w:rsidP="008B1392">
      <w:pPr>
        <w:pStyle w:val="Ttulo1"/>
        <w:numPr>
          <w:ilvl w:val="1"/>
          <w:numId w:val="30"/>
        </w:numPr>
        <w:tabs>
          <w:tab w:val="clear" w:pos="720"/>
          <w:tab w:val="left" w:pos="426"/>
        </w:tabs>
        <w:rPr>
          <w:sz w:val="24"/>
          <w:lang w:val="pt-BR"/>
        </w:rPr>
      </w:pPr>
      <w:r>
        <w:rPr>
          <w:sz w:val="24"/>
          <w:lang w:val="pt-BR"/>
        </w:rPr>
        <w:t>Avaliação</w:t>
      </w:r>
      <w:r w:rsidR="004D1AC6">
        <w:rPr>
          <w:sz w:val="24"/>
          <w:lang w:val="pt-BR"/>
        </w:rPr>
        <w:t>/Resultados</w:t>
      </w:r>
      <w:r>
        <w:rPr>
          <w:sz w:val="24"/>
          <w:lang w:val="pt-BR"/>
        </w:rPr>
        <w:t xml:space="preserve"> do Processo Proposto</w:t>
      </w:r>
    </w:p>
    <w:p w:rsidR="008B1392" w:rsidRDefault="008B1392" w:rsidP="008B1392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</w:p>
    <w:p w:rsidR="008B1392" w:rsidRPr="004F0076" w:rsidRDefault="008B1392" w:rsidP="008B1392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284" w:hanging="284"/>
        <w:rPr>
          <w:lang w:val="pt-BR"/>
        </w:rPr>
      </w:pPr>
      <w:r>
        <w:rPr>
          <w:lang w:val="pt-BR"/>
        </w:rPr>
        <w:t>Conclusão</w:t>
      </w:r>
    </w:p>
    <w:p w:rsidR="002C04B1" w:rsidRDefault="002C04B1" w:rsidP="008B1392">
      <w:pPr>
        <w:rPr>
          <w:lang w:val="pt-BR"/>
        </w:rPr>
      </w:pPr>
      <w:r>
        <w:rPr>
          <w:lang w:val="pt-BR"/>
        </w:rPr>
        <w:t xml:space="preserve">Coloque uma síntese da introdução aqui, reposicionando o leitor sobre o </w:t>
      </w:r>
      <w:r w:rsidR="004D1AC6">
        <w:rPr>
          <w:lang w:val="pt-BR"/>
        </w:rPr>
        <w:t xml:space="preserve">contexto e o </w:t>
      </w:r>
      <w:r>
        <w:rPr>
          <w:lang w:val="pt-BR"/>
        </w:rPr>
        <w:t>problema a ser resolvido.</w:t>
      </w:r>
    </w:p>
    <w:p w:rsidR="002C04B1" w:rsidRDefault="002C04B1" w:rsidP="008B1392">
      <w:pPr>
        <w:rPr>
          <w:lang w:val="pt-BR"/>
        </w:rPr>
      </w:pPr>
      <w:r>
        <w:rPr>
          <w:lang w:val="pt-BR"/>
        </w:rPr>
        <w:t>Explique sua solução e como ela resolveu o problema apresentado.</w:t>
      </w:r>
      <w:r w:rsidR="004D1AC6">
        <w:rPr>
          <w:lang w:val="pt-BR"/>
        </w:rPr>
        <w:t xml:space="preserve"> </w:t>
      </w:r>
      <w:r>
        <w:rPr>
          <w:lang w:val="pt-BR"/>
        </w:rPr>
        <w:t>Mostre os benefícios de sua solução.</w:t>
      </w:r>
    </w:p>
    <w:p w:rsidR="008B1392" w:rsidRDefault="002C04B1" w:rsidP="008B1392">
      <w:pPr>
        <w:rPr>
          <w:lang w:val="pt-BR"/>
        </w:rPr>
      </w:pPr>
      <w:r>
        <w:rPr>
          <w:lang w:val="pt-BR"/>
        </w:rPr>
        <w:t xml:space="preserve">Apresente um conjunto de 3 ou mais </w:t>
      </w:r>
      <w:r w:rsidR="008B1392">
        <w:rPr>
          <w:lang w:val="pt-BR"/>
        </w:rPr>
        <w:t>trabalhos futuros</w:t>
      </w:r>
      <w:r>
        <w:rPr>
          <w:lang w:val="pt-BR"/>
        </w:rPr>
        <w:t xml:space="preserve">, ou seja, </w:t>
      </w:r>
      <w:r w:rsidR="004D1AC6">
        <w:rPr>
          <w:lang w:val="pt-BR"/>
        </w:rPr>
        <w:t xml:space="preserve">i) </w:t>
      </w:r>
      <w:r>
        <w:rPr>
          <w:lang w:val="pt-BR"/>
        </w:rPr>
        <w:t xml:space="preserve">trabalhos que podem ser feitos em complemento ao seu ou </w:t>
      </w:r>
      <w:r w:rsidR="004D1AC6">
        <w:rPr>
          <w:lang w:val="pt-BR"/>
        </w:rPr>
        <w:t xml:space="preserve">ii) </w:t>
      </w:r>
      <w:r>
        <w:rPr>
          <w:lang w:val="pt-BR"/>
        </w:rPr>
        <w:t xml:space="preserve">pesquisas que podem ser realizadas a partir do seu trabalho, ou ainda, </w:t>
      </w:r>
      <w:r w:rsidR="004D1AC6">
        <w:rPr>
          <w:lang w:val="pt-BR"/>
        </w:rPr>
        <w:t xml:space="preserve">iii) </w:t>
      </w:r>
      <w:r>
        <w:rPr>
          <w:lang w:val="pt-BR"/>
        </w:rPr>
        <w:t>pesquisas similares a sua, porém, com outro foco</w:t>
      </w:r>
      <w:r w:rsidR="004D1AC6">
        <w:rPr>
          <w:lang w:val="pt-BR"/>
        </w:rPr>
        <w:t>, com outros algoritmos, com outras técnicas, com outros métodos</w:t>
      </w:r>
      <w:r>
        <w:rPr>
          <w:lang w:val="pt-BR"/>
        </w:rPr>
        <w:t>.</w:t>
      </w:r>
    </w:p>
    <w:p w:rsidR="00EC49FE" w:rsidRPr="00F17B22" w:rsidRDefault="008B1392" w:rsidP="008B1392">
      <w:pPr>
        <w:pStyle w:val="Ttulo1"/>
        <w:numPr>
          <w:ilvl w:val="0"/>
          <w:numId w:val="0"/>
        </w:numPr>
      </w:pPr>
      <w:r w:rsidRPr="00F17B22">
        <w:lastRenderedPageBreak/>
        <w:t>Referências</w:t>
      </w:r>
    </w:p>
    <w:p w:rsidR="00EC49FE" w:rsidRPr="00F17B22" w:rsidRDefault="00EC49FE" w:rsidP="0025722C">
      <w:pPr>
        <w:pStyle w:val="Reference"/>
      </w:pPr>
      <w:r w:rsidRPr="00F17B22">
        <w:t>Boulic, R. and Renault, O. (1991) “3D Hierarchies for Animation”, In: New Trends in Animation and Visualization, Edited by Nadia Magnenat-Thalmann and Daniel Thalmann, John Wiley &amp; Sons ltd., England.</w:t>
      </w:r>
    </w:p>
    <w:p w:rsidR="00EC49FE" w:rsidRPr="00F17B22" w:rsidRDefault="00EC49FE" w:rsidP="0025722C">
      <w:pPr>
        <w:pStyle w:val="Reference"/>
      </w:pPr>
      <w:r w:rsidRPr="00F17B22">
        <w:t xml:space="preserve">Dyer, S., Martin, J. and Zulauf, J. (1995) “Motion Capture White Paper”, </w:t>
      </w:r>
      <w:hyperlink r:id="rId12" w:history="1">
        <w:r w:rsidRPr="00F17B22">
          <w:t>http://reality.sgi.com/employees/jam_sb/mocap/MoCapWP_v2.0.html</w:t>
        </w:r>
      </w:hyperlink>
      <w:r w:rsidRPr="00F17B22">
        <w:t>, December.</w:t>
      </w:r>
    </w:p>
    <w:p w:rsidR="00EC49FE" w:rsidRPr="00F17B22" w:rsidRDefault="00EC49FE" w:rsidP="0025722C">
      <w:pPr>
        <w:pStyle w:val="Reference"/>
      </w:pPr>
      <w:r w:rsidRPr="00F17B22"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:rsidR="00EC49FE" w:rsidRPr="00F17B22" w:rsidRDefault="00EC49FE" w:rsidP="0025722C">
      <w:pPr>
        <w:pStyle w:val="Reference"/>
      </w:pPr>
      <w:r w:rsidRPr="00F17B22">
        <w:t>Knuth, D. E.</w:t>
      </w:r>
      <w:r w:rsidR="00C66FED" w:rsidRPr="00F17B22">
        <w:t xml:space="preserve"> (1984)</w:t>
      </w:r>
      <w:r w:rsidRPr="00F17B22">
        <w:t>, T</w:t>
      </w:r>
      <w:r w:rsidR="00C66FED" w:rsidRPr="00F17B22">
        <w:t>he TeXbook, Addison Wesley, 15</w:t>
      </w:r>
      <w:r w:rsidR="00C66FED" w:rsidRPr="00F17B22">
        <w:rPr>
          <w:vertAlign w:val="superscript"/>
        </w:rPr>
        <w:t>th</w:t>
      </w:r>
      <w:r w:rsidR="00C66FED" w:rsidRPr="00F17B22">
        <w:t xml:space="preserve"> edition</w:t>
      </w:r>
      <w:r w:rsidRPr="00F17B22">
        <w:t xml:space="preserve">. </w:t>
      </w:r>
    </w:p>
    <w:p w:rsidR="002469A4" w:rsidRPr="004F0076" w:rsidRDefault="002469A4" w:rsidP="002469A4">
      <w:pPr>
        <w:pStyle w:val="Reference"/>
        <w:rPr>
          <w:sz w:val="20"/>
          <w:lang w:val="pt-BR" w:eastAsia="en-US"/>
        </w:rPr>
      </w:pPr>
      <w:r w:rsidRPr="00F17B22">
        <w:rPr>
          <w:lang w:eastAsia="en-US"/>
        </w:rPr>
        <w:t xml:space="preserve">Smith, A. and Jones, B. (1999). On the complexity of computing. In </w:t>
      </w:r>
      <w:r w:rsidRPr="00F17B22">
        <w:rPr>
          <w:i/>
          <w:iCs/>
          <w:lang w:eastAsia="en-US"/>
        </w:rPr>
        <w:t>Advances in Computer Science</w:t>
      </w:r>
      <w:r w:rsidRPr="00F17B22">
        <w:rPr>
          <w:lang w:eastAsia="en-US"/>
        </w:rPr>
        <w:t xml:space="preserve">, pages 555–566. </w:t>
      </w:r>
      <w:r w:rsidRPr="004F0076">
        <w:rPr>
          <w:lang w:val="pt-BR" w:eastAsia="en-US"/>
        </w:rPr>
        <w:t>Publishing Press.</w:t>
      </w:r>
    </w:p>
    <w:p w:rsidR="002469A4" w:rsidRDefault="002469A4" w:rsidP="0025722C">
      <w:pPr>
        <w:pStyle w:val="Reference"/>
        <w:rPr>
          <w:lang w:val="pt-BR"/>
        </w:rPr>
      </w:pPr>
    </w:p>
    <w:p w:rsidR="00814521" w:rsidRPr="003F216F" w:rsidRDefault="00814521" w:rsidP="00814521">
      <w:pPr>
        <w:pStyle w:val="Ttulo1"/>
        <w:numPr>
          <w:ilvl w:val="0"/>
          <w:numId w:val="0"/>
        </w:numPr>
        <w:rPr>
          <w:lang w:val="pt-BR"/>
        </w:rPr>
      </w:pPr>
      <w:r w:rsidRPr="003F216F">
        <w:rPr>
          <w:lang w:val="pt-BR"/>
        </w:rPr>
        <w:t xml:space="preserve">Dicas </w:t>
      </w:r>
      <w:r w:rsidR="008C38EF" w:rsidRPr="003F216F">
        <w:rPr>
          <w:lang w:val="pt-BR"/>
        </w:rPr>
        <w:t>Ú</w:t>
      </w:r>
      <w:r w:rsidRPr="003F216F">
        <w:rPr>
          <w:lang w:val="pt-BR"/>
        </w:rPr>
        <w:t>teis</w:t>
      </w:r>
    </w:p>
    <w:p w:rsidR="00814521" w:rsidRDefault="00814521" w:rsidP="0025722C">
      <w:pPr>
        <w:pStyle w:val="Reference"/>
        <w:rPr>
          <w:lang w:val="pt-BR"/>
        </w:rPr>
      </w:pPr>
    </w:p>
    <w:p w:rsidR="00814521" w:rsidRDefault="00814521" w:rsidP="00814521">
      <w:pPr>
        <w:rPr>
          <w:lang w:val="pt-BR"/>
        </w:rPr>
      </w:pPr>
      <w:r>
        <w:rPr>
          <w:lang w:val="pt-BR"/>
        </w:rPr>
        <w:t xml:space="preserve">Termos estrangeiros devem ser grafados em </w:t>
      </w:r>
      <w:r w:rsidRPr="00814521">
        <w:rPr>
          <w:i/>
          <w:lang w:val="pt-BR"/>
        </w:rPr>
        <w:t>itálico</w:t>
      </w:r>
      <w:r>
        <w:rPr>
          <w:lang w:val="pt-BR"/>
        </w:rPr>
        <w:t>.</w:t>
      </w:r>
    </w:p>
    <w:p w:rsidR="00814521" w:rsidRPr="00814521" w:rsidRDefault="00814521" w:rsidP="00814521">
      <w:pPr>
        <w:rPr>
          <w:lang w:val="pt-BR"/>
        </w:rPr>
      </w:pPr>
      <w:r w:rsidRPr="00814521">
        <w:rPr>
          <w:lang w:val="pt-BR"/>
        </w:rPr>
        <w:t>Usar preferencialmente a impessoalidade na conjugação dos verbos, tal como “fez-se um estudo” ao invés de “fizemos um estudo” e nunca, jamais, “eu fiz um estudo”.</w:t>
      </w:r>
      <w:r>
        <w:rPr>
          <w:lang w:val="pt-BR"/>
        </w:rPr>
        <w:t xml:space="preserve"> </w:t>
      </w:r>
    </w:p>
    <w:p w:rsidR="00814521" w:rsidRPr="00814521" w:rsidRDefault="00814521" w:rsidP="00814521">
      <w:pPr>
        <w:rPr>
          <w:lang w:val="pt-BR"/>
        </w:rPr>
      </w:pPr>
      <w:r w:rsidRPr="00814521">
        <w:rPr>
          <w:lang w:val="pt-BR"/>
        </w:rPr>
        <w:t>E</w:t>
      </w:r>
      <w:r>
        <w:rPr>
          <w:lang w:val="pt-BR"/>
        </w:rPr>
        <w:t xml:space="preserve">vitar também termos coloquiais ou </w:t>
      </w:r>
      <w:r w:rsidRPr="00814521">
        <w:rPr>
          <w:lang w:val="pt-BR"/>
        </w:rPr>
        <w:t>populares</w:t>
      </w:r>
      <w:r>
        <w:rPr>
          <w:lang w:val="pt-BR"/>
        </w:rPr>
        <w:t>, como “você”,</w:t>
      </w:r>
      <w:r w:rsidRPr="00814521">
        <w:rPr>
          <w:lang w:val="pt-BR"/>
        </w:rPr>
        <w:t xml:space="preserve"> e gírias, como “botou a mão na massa”</w:t>
      </w:r>
      <w:r>
        <w:rPr>
          <w:lang w:val="pt-BR"/>
        </w:rPr>
        <w:t xml:space="preserve">. </w:t>
      </w:r>
      <w:r w:rsidRPr="00814521">
        <w:rPr>
          <w:lang w:val="pt-BR"/>
        </w:rPr>
        <w:t>Isso não faz parte de um trabalho acadêmico.</w:t>
      </w:r>
      <w:r>
        <w:rPr>
          <w:lang w:val="pt-BR"/>
        </w:rPr>
        <w:t xml:space="preserve"> </w:t>
      </w:r>
    </w:p>
    <w:p w:rsidR="00814521" w:rsidRPr="00814521" w:rsidRDefault="00814521" w:rsidP="00814521">
      <w:pPr>
        <w:rPr>
          <w:lang w:val="pt-BR"/>
        </w:rPr>
      </w:pPr>
      <w:r w:rsidRPr="00814521">
        <w:rPr>
          <w:lang w:val="pt-BR"/>
        </w:rPr>
        <w:t>Frases muito longas são sempre mais sujeitas a erros. Além do mais, o leitor se perde na linha de raciocínio. Procure usar frases curtas sempre que possível.</w:t>
      </w:r>
    </w:p>
    <w:p w:rsidR="00814521" w:rsidRDefault="00814521" w:rsidP="00814521">
      <w:pPr>
        <w:rPr>
          <w:lang w:val="pt-BR"/>
        </w:rPr>
      </w:pPr>
      <w:r w:rsidRPr="00814521">
        <w:rPr>
          <w:lang w:val="pt-BR"/>
        </w:rPr>
        <w:t xml:space="preserve">As siglas devem ser explicadas na primeira vez em que são usadas. Nas próximas ocorrências, basta usá-la normalmente. Por exemplo, “A </w:t>
      </w:r>
      <w:r w:rsidRPr="00814521">
        <w:rPr>
          <w:i/>
          <w:lang w:val="pt-BR"/>
        </w:rPr>
        <w:t>Unified Modelling Language</w:t>
      </w:r>
      <w:r>
        <w:rPr>
          <w:lang w:val="pt-BR"/>
        </w:rPr>
        <w:t xml:space="preserve"> (UML)</w:t>
      </w:r>
      <w:r w:rsidRPr="00814521">
        <w:rPr>
          <w:lang w:val="pt-BR"/>
        </w:rPr>
        <w:t xml:space="preserve"> é uma linguagem para modelagem de sistemas.</w:t>
      </w:r>
      <w:r>
        <w:rPr>
          <w:lang w:val="pt-BR"/>
        </w:rPr>
        <w:t xml:space="preserve"> [</w:t>
      </w:r>
      <w:r w:rsidRPr="00814521">
        <w:rPr>
          <w:lang w:val="pt-BR"/>
        </w:rPr>
        <w:t>..</w:t>
      </w:r>
      <w:r>
        <w:rPr>
          <w:lang w:val="pt-BR"/>
        </w:rPr>
        <w:t>]</w:t>
      </w:r>
      <w:r w:rsidRPr="00814521">
        <w:rPr>
          <w:lang w:val="pt-BR"/>
        </w:rPr>
        <w:t xml:space="preserve"> A UML consiste de diversos diagramas...”</w:t>
      </w:r>
    </w:p>
    <w:p w:rsidR="008C38EF" w:rsidRDefault="00814521" w:rsidP="00814521">
      <w:pPr>
        <w:rPr>
          <w:lang w:val="pt-BR"/>
        </w:rPr>
      </w:pPr>
      <w:r>
        <w:rPr>
          <w:lang w:val="pt-BR"/>
        </w:rPr>
        <w:t>Toda figura e tabela</w:t>
      </w:r>
      <w:r w:rsidR="008C38EF">
        <w:rPr>
          <w:lang w:val="pt-BR"/>
        </w:rPr>
        <w:t xml:space="preserve"> deve ser </w:t>
      </w:r>
      <w:r w:rsidR="004652BB">
        <w:rPr>
          <w:lang w:val="pt-BR"/>
        </w:rPr>
        <w:t xml:space="preserve">explicada e </w:t>
      </w:r>
      <w:r w:rsidR="008C38EF">
        <w:rPr>
          <w:lang w:val="pt-BR"/>
        </w:rPr>
        <w:t xml:space="preserve">citada no texto anterior onde aparecem. A citação deve ser feita com letra maiúscula: “A Figura 1 ilustra isso” ou “A Tabela 2 apresenta os resultados”. Quanto ao posicionamento de título e fonte de figuras e tabelas, observe a norma atualizada. </w:t>
      </w:r>
    </w:p>
    <w:p w:rsidR="008C38EF" w:rsidRDefault="008C38EF" w:rsidP="00814521">
      <w:pPr>
        <w:rPr>
          <w:lang w:val="pt-BR"/>
        </w:rPr>
      </w:pPr>
      <w:r>
        <w:rPr>
          <w:lang w:val="pt-BR"/>
        </w:rPr>
        <w:t>Citações a partes do trabalho também devem ser grifados com letra inicial maiúscula: “A Seção 2 faz isso.’, “O Capítulo 3 detalha aquilo”.</w:t>
      </w:r>
    </w:p>
    <w:p w:rsidR="008C38EF" w:rsidRPr="008C38EF" w:rsidRDefault="008C38EF" w:rsidP="008C38EF">
      <w:pPr>
        <w:rPr>
          <w:lang w:val="pt-BR"/>
        </w:rPr>
      </w:pPr>
      <w:r w:rsidRPr="008C38EF">
        <w:rPr>
          <w:lang w:val="pt-BR"/>
        </w:rPr>
        <w:t>Toda afirmação que você fizer no seu</w:t>
      </w:r>
      <w:r w:rsidR="004652BB">
        <w:rPr>
          <w:lang w:val="pt-BR"/>
        </w:rPr>
        <w:t xml:space="preserve"> trabalho deve ser comprovada, o</w:t>
      </w:r>
      <w:r w:rsidRPr="008C38EF">
        <w:rPr>
          <w:lang w:val="pt-BR"/>
        </w:rPr>
        <w:t xml:space="preserve">u no próprio trabalho, </w:t>
      </w:r>
      <w:r w:rsidR="004652BB">
        <w:rPr>
          <w:lang w:val="pt-BR"/>
        </w:rPr>
        <w:t xml:space="preserve">geralmente por meio de dados, </w:t>
      </w:r>
      <w:r w:rsidRPr="008C38EF">
        <w:rPr>
          <w:lang w:val="pt-BR"/>
        </w:rPr>
        <w:t>ou em referências que você deve citar. Por exemplo, “o banco de dados X é mais eficiente do que o banco de dados Y”. Ou você mostra no seu trabalho que de fato X é mais eficiente do que Y ou então você diz de onde tirou tal afirmação. Outro exemplo: “</w:t>
      </w:r>
      <w:r w:rsidR="004652BB">
        <w:rPr>
          <w:lang w:val="pt-BR"/>
        </w:rPr>
        <w:t>O</w:t>
      </w:r>
      <w:r w:rsidRPr="008C38EF">
        <w:rPr>
          <w:lang w:val="pt-BR"/>
        </w:rPr>
        <w:t xml:space="preserve"> processo Z é aderente ao modelo T”. Novamente, </w:t>
      </w:r>
      <w:r w:rsidRPr="008C38EF">
        <w:rPr>
          <w:lang w:val="pt-BR"/>
        </w:rPr>
        <w:lastRenderedPageBreak/>
        <w:t xml:space="preserve">ou você mostra no seu trabalho que o processo Z é realmente aderente ao modelo T, ou você indica a referência de onde você tirou isso. </w:t>
      </w:r>
    </w:p>
    <w:p w:rsidR="008C38EF" w:rsidRDefault="008C38EF" w:rsidP="008C38EF">
      <w:pPr>
        <w:rPr>
          <w:lang w:val="pt-BR"/>
        </w:rPr>
      </w:pPr>
      <w:r w:rsidRPr="008C38EF">
        <w:rPr>
          <w:lang w:val="pt-BR"/>
        </w:rPr>
        <w:t>Tudo o que não for de sua autoria deve ter a fonte citada e a referência deve vir no final da monografia na forma de bibliografia, sob p</w:t>
      </w:r>
      <w:r w:rsidR="004652BB">
        <w:rPr>
          <w:lang w:val="pt-BR"/>
        </w:rPr>
        <w:t>ena de ser considerado plágio. Há dois</w:t>
      </w:r>
      <w:r w:rsidRPr="008C38EF">
        <w:rPr>
          <w:lang w:val="pt-BR"/>
        </w:rPr>
        <w:t xml:space="preserve"> </w:t>
      </w:r>
      <w:r w:rsidR="004652BB">
        <w:rPr>
          <w:lang w:val="pt-BR"/>
        </w:rPr>
        <w:t xml:space="preserve">estilos </w:t>
      </w:r>
      <w:r w:rsidRPr="008C38EF">
        <w:rPr>
          <w:lang w:val="pt-BR"/>
        </w:rPr>
        <w:t>de citação dentro do texto</w:t>
      </w:r>
      <w:r w:rsidR="004652BB">
        <w:rPr>
          <w:lang w:val="pt-BR"/>
        </w:rPr>
        <w:t>:</w:t>
      </w:r>
    </w:p>
    <w:p w:rsidR="007E0819" w:rsidRDefault="007E0819" w:rsidP="00814521">
      <w:pPr>
        <w:rPr>
          <w:lang w:val="pt-BR"/>
        </w:rPr>
      </w:pPr>
      <w:r w:rsidRPr="007E0819">
        <w:rPr>
          <w:lang w:val="pt-BR"/>
        </w:rPr>
        <w:t xml:space="preserve">1) </w:t>
      </w:r>
      <w:r w:rsidRPr="00120E21">
        <w:rPr>
          <w:b/>
          <w:lang w:val="pt-BR"/>
        </w:rPr>
        <w:t>Citação direta</w:t>
      </w:r>
      <w:r w:rsidRPr="007E0819">
        <w:rPr>
          <w:lang w:val="pt-BR"/>
        </w:rPr>
        <w:t>: ocorre quando a cópia é feita de forma integral, idêntica ao texto de origem. Nesse caso, deve-se citar o </w:t>
      </w:r>
      <w:r w:rsidRPr="007E0819">
        <w:rPr>
          <w:u w:val="single"/>
          <w:lang w:val="pt-BR"/>
        </w:rPr>
        <w:t>último nome do autor, o ano de publicação da obra e o número da página</w:t>
      </w:r>
      <w:r w:rsidRPr="007E0819">
        <w:rPr>
          <w:lang w:val="pt-BR"/>
        </w:rPr>
        <w:t> de onde o trecho foi extraído</w:t>
      </w:r>
      <w:r>
        <w:rPr>
          <w:lang w:val="pt-BR"/>
        </w:rPr>
        <w:t xml:space="preserve"> e o texto deve vir entre aspas.</w:t>
      </w:r>
    </w:p>
    <w:p w:rsidR="007E0819" w:rsidRDefault="007E0819" w:rsidP="007E0819">
      <w:pPr>
        <w:rPr>
          <w:lang w:val="pt-BR"/>
        </w:rPr>
      </w:pPr>
      <w:r>
        <w:rPr>
          <w:lang w:val="pt-BR"/>
        </w:rPr>
        <w:t>Exemplos:</w:t>
      </w:r>
    </w:p>
    <w:p w:rsidR="00120E21" w:rsidRPr="00120E21" w:rsidRDefault="00120E21" w:rsidP="00120E21">
      <w:pPr>
        <w:rPr>
          <w:u w:val="single"/>
          <w:lang w:val="pt-BR"/>
        </w:rPr>
      </w:pPr>
      <w:r w:rsidRPr="00120E21">
        <w:rPr>
          <w:u w:val="single"/>
          <w:lang w:val="pt-BR"/>
        </w:rPr>
        <w:t>No contexto da frase:</w:t>
      </w:r>
    </w:p>
    <w:p w:rsidR="007E0819" w:rsidRDefault="007E0819" w:rsidP="007E0819">
      <w:pPr>
        <w:rPr>
          <w:lang w:val="pt-BR"/>
        </w:rPr>
      </w:pPr>
      <w:r>
        <w:rPr>
          <w:lang w:val="pt-BR"/>
        </w:rPr>
        <w:t xml:space="preserve">Segundo </w:t>
      </w:r>
      <w:r w:rsidR="00120E21" w:rsidRPr="003F216F">
        <w:rPr>
          <w:noProof/>
          <w:lang w:val="pt-BR"/>
        </w:rPr>
        <w:t>Moshkovich (2013, p.4),</w:t>
      </w:r>
      <w:r w:rsidR="00120E21" w:rsidRPr="00120E21">
        <w:rPr>
          <w:lang w:val="pt-BR"/>
        </w:rPr>
        <w:t xml:space="preserve"> </w:t>
      </w:r>
      <w:r w:rsidR="00120E21">
        <w:rPr>
          <w:lang w:val="pt-BR"/>
        </w:rPr>
        <w:t xml:space="preserve">“ORCLASS </w:t>
      </w:r>
      <w:r w:rsidR="00120E21" w:rsidRPr="00120E21">
        <w:rPr>
          <w:lang w:val="pt-BR"/>
        </w:rPr>
        <w:t xml:space="preserve">é um método que visa classificar as alternativas em um </w:t>
      </w:r>
      <w:r w:rsidR="00120E21">
        <w:rPr>
          <w:lang w:val="pt-BR"/>
        </w:rPr>
        <w:t xml:space="preserve">determinado </w:t>
      </w:r>
      <w:r w:rsidR="00120E21" w:rsidRPr="00120E21">
        <w:rPr>
          <w:lang w:val="pt-BR"/>
        </w:rPr>
        <w:t>conjunto</w:t>
      </w:r>
      <w:r w:rsidR="00120E21">
        <w:rPr>
          <w:lang w:val="pt-BR"/>
        </w:rPr>
        <w:t>”</w:t>
      </w:r>
      <w:r w:rsidR="00120E21" w:rsidRPr="00120E21">
        <w:rPr>
          <w:lang w:val="pt-BR"/>
        </w:rPr>
        <w:t>.</w:t>
      </w:r>
    </w:p>
    <w:p w:rsidR="00120E21" w:rsidRPr="00120E21" w:rsidRDefault="00120E21" w:rsidP="00120E21">
      <w:pPr>
        <w:rPr>
          <w:u w:val="single"/>
          <w:lang w:val="pt-BR"/>
        </w:rPr>
      </w:pPr>
      <w:r w:rsidRPr="00120E21">
        <w:rPr>
          <w:u w:val="single"/>
          <w:lang w:val="pt-BR"/>
        </w:rPr>
        <w:t>No final da frase:</w:t>
      </w:r>
    </w:p>
    <w:p w:rsidR="00120E21" w:rsidRDefault="00120E21" w:rsidP="00120E21">
      <w:pPr>
        <w:rPr>
          <w:lang w:val="pt-BR"/>
        </w:rPr>
      </w:pPr>
      <w:r>
        <w:rPr>
          <w:lang w:val="pt-BR"/>
        </w:rPr>
        <w:t xml:space="preserve">“ORCLASS </w:t>
      </w:r>
      <w:r w:rsidRPr="00120E21">
        <w:rPr>
          <w:lang w:val="pt-BR"/>
        </w:rPr>
        <w:t xml:space="preserve">é um método VDA que visa classificar as alternativas em um </w:t>
      </w:r>
      <w:r>
        <w:rPr>
          <w:lang w:val="pt-BR"/>
        </w:rPr>
        <w:t xml:space="preserve">determinado </w:t>
      </w:r>
      <w:r w:rsidRPr="00120E21">
        <w:rPr>
          <w:lang w:val="pt-BR"/>
        </w:rPr>
        <w:t>conjunto</w:t>
      </w:r>
      <w:r>
        <w:rPr>
          <w:lang w:val="pt-BR"/>
        </w:rPr>
        <w:t>” (</w:t>
      </w:r>
      <w:r w:rsidRPr="003F216F">
        <w:rPr>
          <w:noProof/>
          <w:lang w:val="pt-BR"/>
        </w:rPr>
        <w:t>MOSHKOVICH, 2013, p.4).</w:t>
      </w:r>
    </w:p>
    <w:p w:rsidR="007E0819" w:rsidRDefault="007E0819" w:rsidP="00814521">
      <w:pPr>
        <w:rPr>
          <w:lang w:val="pt-BR"/>
        </w:rPr>
      </w:pPr>
      <w:r w:rsidRPr="007E0819">
        <w:rPr>
          <w:lang w:val="pt-BR"/>
        </w:rPr>
        <w:t xml:space="preserve">2) </w:t>
      </w:r>
      <w:r w:rsidRPr="00120E21">
        <w:rPr>
          <w:b/>
          <w:lang w:val="pt-BR"/>
        </w:rPr>
        <w:t>Citação indireta</w:t>
      </w:r>
      <w:r w:rsidRPr="007E0819">
        <w:rPr>
          <w:lang w:val="pt-BR"/>
        </w:rPr>
        <w:t xml:space="preserve">: ocorre quando é feita a paráfrase do texto original, ou seja, o trecho é reescrito com outras palavras, mas mantendo seu sentido. Pode-se dizer que é uma espécie de tradução dentro da própria língua. Nesse caso, deve-se citar o </w:t>
      </w:r>
      <w:r w:rsidRPr="007E0819">
        <w:rPr>
          <w:u w:val="single"/>
          <w:lang w:val="pt-BR"/>
        </w:rPr>
        <w:t>último nome do autor do texto e o ano de publicação da obra</w:t>
      </w:r>
      <w:r w:rsidRPr="007E0819">
        <w:rPr>
          <w:lang w:val="pt-BR"/>
        </w:rPr>
        <w:t xml:space="preserve">. O número da página é opcional (e raramente usado), e as aspas </w:t>
      </w:r>
      <w:r>
        <w:rPr>
          <w:lang w:val="pt-BR"/>
        </w:rPr>
        <w:t>não são usada</w:t>
      </w:r>
      <w:r w:rsidRPr="007E0819">
        <w:rPr>
          <w:lang w:val="pt-BR"/>
        </w:rPr>
        <w:t>s.</w:t>
      </w:r>
    </w:p>
    <w:p w:rsidR="007E0819" w:rsidRPr="00120E21" w:rsidRDefault="007E0819" w:rsidP="00814521">
      <w:pPr>
        <w:rPr>
          <w:u w:val="single"/>
          <w:lang w:val="pt-BR"/>
        </w:rPr>
      </w:pPr>
      <w:r w:rsidRPr="00120E21">
        <w:rPr>
          <w:u w:val="single"/>
          <w:lang w:val="pt-BR"/>
        </w:rPr>
        <w:t>No contexto da frase:</w:t>
      </w:r>
    </w:p>
    <w:p w:rsidR="007E0819" w:rsidRDefault="007E0819" w:rsidP="007E0819">
      <w:pPr>
        <w:rPr>
          <w:lang w:val="pt-BR"/>
        </w:rPr>
      </w:pPr>
      <w:r w:rsidRPr="007E0819">
        <w:rPr>
          <w:lang w:val="pt-BR"/>
        </w:rPr>
        <w:t>Machado</w:t>
      </w:r>
      <w:r>
        <w:rPr>
          <w:lang w:val="pt-BR"/>
        </w:rPr>
        <w:t xml:space="preserve"> </w:t>
      </w:r>
      <w:r w:rsidR="00120E21">
        <w:rPr>
          <w:lang w:val="pt-BR"/>
        </w:rPr>
        <w:t xml:space="preserve">et al. </w:t>
      </w:r>
      <w:r>
        <w:rPr>
          <w:lang w:val="pt-BR"/>
        </w:rPr>
        <w:t>(2016</w:t>
      </w:r>
      <w:r w:rsidR="00120E21">
        <w:rPr>
          <w:lang w:val="pt-BR"/>
        </w:rPr>
        <w:t>, p. 7</w:t>
      </w:r>
      <w:r>
        <w:rPr>
          <w:lang w:val="pt-BR"/>
        </w:rPr>
        <w:t>)</w:t>
      </w:r>
      <w:r w:rsidR="00120E21">
        <w:rPr>
          <w:lang w:val="pt-BR"/>
        </w:rPr>
        <w:t xml:space="preserve"> desenvolveram</w:t>
      </w:r>
      <w:r w:rsidRPr="007E0819">
        <w:rPr>
          <w:lang w:val="pt-BR"/>
        </w:rPr>
        <w:t xml:space="preserve"> um modelo </w:t>
      </w:r>
      <w:r>
        <w:rPr>
          <w:lang w:val="pt-BR"/>
        </w:rPr>
        <w:t xml:space="preserve">multicritério </w:t>
      </w:r>
      <w:r w:rsidRPr="007E0819">
        <w:rPr>
          <w:lang w:val="pt-BR"/>
        </w:rPr>
        <w:t xml:space="preserve">híbrido para </w:t>
      </w:r>
      <w:r>
        <w:rPr>
          <w:lang w:val="pt-BR"/>
        </w:rPr>
        <w:t>apoiar a seleção</w:t>
      </w:r>
      <w:r w:rsidRPr="007E0819">
        <w:rPr>
          <w:lang w:val="pt-BR"/>
        </w:rPr>
        <w:t xml:space="preserve"> abordage</w:t>
      </w:r>
      <w:r>
        <w:rPr>
          <w:lang w:val="pt-BR"/>
        </w:rPr>
        <w:t>ns de gerenciamento de projetos.</w:t>
      </w:r>
    </w:p>
    <w:p w:rsidR="00120E21" w:rsidRDefault="00120E21" w:rsidP="007E0819">
      <w:pPr>
        <w:rPr>
          <w:lang w:val="pt-BR"/>
        </w:rPr>
      </w:pPr>
      <w:r>
        <w:rPr>
          <w:lang w:val="pt-BR"/>
        </w:rPr>
        <w:t xml:space="preserve">Segundo </w:t>
      </w:r>
      <w:r w:rsidRPr="003F216F">
        <w:rPr>
          <w:noProof/>
          <w:lang w:val="pt-BR"/>
        </w:rPr>
        <w:t>Larichev e Brown (2000, p. 9</w:t>
      </w:r>
      <w:r>
        <w:rPr>
          <w:lang w:val="pt-BR"/>
        </w:rPr>
        <w:t>), a A</w:t>
      </w:r>
      <w:r w:rsidRPr="007E0819">
        <w:rPr>
          <w:lang w:val="pt-BR"/>
        </w:rPr>
        <w:t xml:space="preserve">nálise de Decisão Verbal (VDA) </w:t>
      </w:r>
      <w:r>
        <w:rPr>
          <w:lang w:val="pt-BR"/>
        </w:rPr>
        <w:t xml:space="preserve">pode ser entendida como </w:t>
      </w:r>
      <w:r w:rsidRPr="007E0819">
        <w:rPr>
          <w:lang w:val="pt-BR"/>
        </w:rPr>
        <w:t>abordagem que emprega análise qualitativa para resolver problemas multicritério</w:t>
      </w:r>
      <w:r>
        <w:rPr>
          <w:lang w:val="pt-BR"/>
        </w:rPr>
        <w:t>.</w:t>
      </w:r>
    </w:p>
    <w:p w:rsidR="007E0819" w:rsidRPr="00120E21" w:rsidRDefault="007E0819" w:rsidP="007E0819">
      <w:pPr>
        <w:rPr>
          <w:u w:val="single"/>
          <w:lang w:val="pt-BR"/>
        </w:rPr>
      </w:pPr>
      <w:r w:rsidRPr="00120E21">
        <w:rPr>
          <w:u w:val="single"/>
          <w:lang w:val="pt-BR"/>
        </w:rPr>
        <w:t>No final da frase:</w:t>
      </w:r>
    </w:p>
    <w:p w:rsidR="007E0819" w:rsidRDefault="007E0819" w:rsidP="007E0819">
      <w:pPr>
        <w:rPr>
          <w:lang w:val="pt-BR"/>
        </w:rPr>
      </w:pPr>
      <w:r w:rsidRPr="007E0819">
        <w:rPr>
          <w:lang w:val="pt-BR"/>
        </w:rPr>
        <w:t>A</w:t>
      </w:r>
      <w:r w:rsidR="00120E21">
        <w:rPr>
          <w:lang w:val="pt-BR"/>
        </w:rPr>
        <w:t>nálise de Decisão Verbal (VDA) pode ser entendida como</w:t>
      </w:r>
      <w:r w:rsidRPr="007E0819">
        <w:rPr>
          <w:lang w:val="pt-BR"/>
        </w:rPr>
        <w:t xml:space="preserve"> uma abordagem que emprega análise qualitativa para resolver problemas multicritério</w:t>
      </w:r>
      <w:r>
        <w:rPr>
          <w:lang w:val="pt-BR"/>
        </w:rPr>
        <w:t xml:space="preserve"> (</w:t>
      </w:r>
      <w:r w:rsidRPr="003F216F">
        <w:rPr>
          <w:noProof/>
          <w:lang w:val="pt-BR"/>
        </w:rPr>
        <w:t>LARICHEV; BROWN, 2000</w:t>
      </w:r>
      <w:r>
        <w:rPr>
          <w:lang w:val="pt-BR"/>
        </w:rPr>
        <w:t>).</w:t>
      </w:r>
    </w:p>
    <w:p w:rsidR="007E0819" w:rsidRPr="00814521" w:rsidRDefault="007E0819" w:rsidP="00814521">
      <w:pPr>
        <w:rPr>
          <w:lang w:val="pt-BR"/>
        </w:rPr>
      </w:pPr>
    </w:p>
    <w:sectPr w:rsidR="007E0819" w:rsidRPr="00814521" w:rsidSect="009A7EE1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78E" w:rsidRDefault="0015478E">
      <w:r>
        <w:separator/>
      </w:r>
    </w:p>
  </w:endnote>
  <w:endnote w:type="continuationSeparator" w:id="0">
    <w:p w:rsidR="0015478E" w:rsidRDefault="001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360876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9A7EE1" w:rsidRDefault="009A7EE1">
        <w:pPr>
          <w:pStyle w:val="Rodap"/>
          <w:jc w:val="center"/>
        </w:pPr>
      </w:p>
      <w:p w:rsidR="009A7EE1" w:rsidRPr="009A7EE1" w:rsidRDefault="009A7EE1">
        <w:pPr>
          <w:pStyle w:val="Rodap"/>
          <w:jc w:val="center"/>
          <w:rPr>
            <w:sz w:val="22"/>
          </w:rPr>
        </w:pPr>
        <w:r w:rsidRPr="009A7EE1">
          <w:rPr>
            <w:sz w:val="22"/>
          </w:rPr>
          <w:fldChar w:fldCharType="begin"/>
        </w:r>
        <w:r w:rsidRPr="009A7EE1">
          <w:rPr>
            <w:sz w:val="22"/>
          </w:rPr>
          <w:instrText>PAGE   \* MERGEFORMAT</w:instrText>
        </w:r>
        <w:r w:rsidRPr="009A7EE1">
          <w:rPr>
            <w:sz w:val="22"/>
          </w:rPr>
          <w:fldChar w:fldCharType="separate"/>
        </w:r>
        <w:r w:rsidRPr="009A7EE1">
          <w:rPr>
            <w:noProof/>
            <w:sz w:val="22"/>
            <w:lang w:val="pt-BR"/>
          </w:rPr>
          <w:t>1</w:t>
        </w:r>
        <w:r w:rsidRPr="009A7EE1">
          <w:rPr>
            <w:sz w:val="22"/>
          </w:rPr>
          <w:fldChar w:fldCharType="end"/>
        </w:r>
      </w:p>
    </w:sdtContent>
  </w:sdt>
  <w:p w:rsidR="009A7EE1" w:rsidRDefault="009A7EE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r>
      <w:t>Proceedings of the XII SIBGRAPI (October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78E" w:rsidRDefault="0015478E">
      <w:r>
        <w:separator/>
      </w:r>
    </w:p>
  </w:footnote>
  <w:footnote w:type="continuationSeparator" w:id="0">
    <w:p w:rsidR="0015478E" w:rsidRDefault="001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Pr="00F17B22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0D3A86"/>
    <w:multiLevelType w:val="hybridMultilevel"/>
    <w:tmpl w:val="C972A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D640AD8"/>
    <w:multiLevelType w:val="hybridMultilevel"/>
    <w:tmpl w:val="49BAB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24A2C"/>
    <w:multiLevelType w:val="hybridMultilevel"/>
    <w:tmpl w:val="65F6E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03C94"/>
    <w:multiLevelType w:val="multilevel"/>
    <w:tmpl w:val="8A9603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25933AD"/>
    <w:multiLevelType w:val="multilevel"/>
    <w:tmpl w:val="81B451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291704"/>
    <w:multiLevelType w:val="multilevel"/>
    <w:tmpl w:val="429491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3E2267"/>
    <w:multiLevelType w:val="multilevel"/>
    <w:tmpl w:val="AFAE3E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C8C4EB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CC60AE4"/>
    <w:multiLevelType w:val="hybridMultilevel"/>
    <w:tmpl w:val="09B02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229A6"/>
    <w:multiLevelType w:val="hybridMultilevel"/>
    <w:tmpl w:val="21507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239CF"/>
    <w:multiLevelType w:val="hybridMultilevel"/>
    <w:tmpl w:val="EEAAA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5D025EF1"/>
    <w:multiLevelType w:val="multilevel"/>
    <w:tmpl w:val="8A9603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B60EE9"/>
    <w:multiLevelType w:val="multilevel"/>
    <w:tmpl w:val="438CA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4C75414"/>
    <w:multiLevelType w:val="hybridMultilevel"/>
    <w:tmpl w:val="B6B4D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201B9"/>
    <w:multiLevelType w:val="multilevel"/>
    <w:tmpl w:val="71346F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1F19D8"/>
    <w:multiLevelType w:val="hybridMultilevel"/>
    <w:tmpl w:val="F4C6F3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1"/>
  </w:num>
  <w:num w:numId="5">
    <w:abstractNumId w:val="10"/>
  </w:num>
  <w:num w:numId="6">
    <w:abstractNumId w:val="29"/>
  </w:num>
  <w:num w:numId="7">
    <w:abstractNumId w:val="14"/>
  </w:num>
  <w:num w:numId="8">
    <w:abstractNumId w:val="2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4"/>
  </w:num>
  <w:num w:numId="21">
    <w:abstractNumId w:val="24"/>
  </w:num>
  <w:num w:numId="22">
    <w:abstractNumId w:val="31"/>
  </w:num>
  <w:num w:numId="23">
    <w:abstractNumId w:val="19"/>
  </w:num>
  <w:num w:numId="24">
    <w:abstractNumId w:val="24"/>
  </w:num>
  <w:num w:numId="25">
    <w:abstractNumId w:val="24"/>
  </w:num>
  <w:num w:numId="26">
    <w:abstractNumId w:val="23"/>
  </w:num>
  <w:num w:numId="27">
    <w:abstractNumId w:val="22"/>
  </w:num>
  <w:num w:numId="28">
    <w:abstractNumId w:val="30"/>
  </w:num>
  <w:num w:numId="29">
    <w:abstractNumId w:val="33"/>
  </w:num>
  <w:num w:numId="30">
    <w:abstractNumId w:val="20"/>
  </w:num>
  <w:num w:numId="31">
    <w:abstractNumId w:val="13"/>
  </w:num>
  <w:num w:numId="32">
    <w:abstractNumId w:val="26"/>
  </w:num>
  <w:num w:numId="33">
    <w:abstractNumId w:val="32"/>
  </w:num>
  <w:num w:numId="34">
    <w:abstractNumId w:val="25"/>
  </w:num>
  <w:num w:numId="35">
    <w:abstractNumId w:val="18"/>
  </w:num>
  <w:num w:numId="36">
    <w:abstractNumId w:val="17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061FC"/>
    <w:rsid w:val="00011B17"/>
    <w:rsid w:val="00022497"/>
    <w:rsid w:val="00120E21"/>
    <w:rsid w:val="0015478E"/>
    <w:rsid w:val="001A222E"/>
    <w:rsid w:val="001B0861"/>
    <w:rsid w:val="0022582D"/>
    <w:rsid w:val="00240CC7"/>
    <w:rsid w:val="002469A4"/>
    <w:rsid w:val="0025722C"/>
    <w:rsid w:val="00290562"/>
    <w:rsid w:val="002A4EC8"/>
    <w:rsid w:val="002C04B1"/>
    <w:rsid w:val="002E1824"/>
    <w:rsid w:val="003112B6"/>
    <w:rsid w:val="00342283"/>
    <w:rsid w:val="00387672"/>
    <w:rsid w:val="0039084B"/>
    <w:rsid w:val="003C25DE"/>
    <w:rsid w:val="003C5D8E"/>
    <w:rsid w:val="003F216F"/>
    <w:rsid w:val="003F4556"/>
    <w:rsid w:val="004023B2"/>
    <w:rsid w:val="00443FB9"/>
    <w:rsid w:val="00447E2C"/>
    <w:rsid w:val="004632AA"/>
    <w:rsid w:val="004652BB"/>
    <w:rsid w:val="004A4FEF"/>
    <w:rsid w:val="004D1AC6"/>
    <w:rsid w:val="004E2168"/>
    <w:rsid w:val="004F0076"/>
    <w:rsid w:val="005403F7"/>
    <w:rsid w:val="00556B9F"/>
    <w:rsid w:val="0056025B"/>
    <w:rsid w:val="00586E11"/>
    <w:rsid w:val="00603861"/>
    <w:rsid w:val="00676E05"/>
    <w:rsid w:val="0068092C"/>
    <w:rsid w:val="006C12EC"/>
    <w:rsid w:val="00715FBE"/>
    <w:rsid w:val="007630FF"/>
    <w:rsid w:val="007C4987"/>
    <w:rsid w:val="007E0819"/>
    <w:rsid w:val="00811966"/>
    <w:rsid w:val="00814521"/>
    <w:rsid w:val="00891B75"/>
    <w:rsid w:val="00892EFF"/>
    <w:rsid w:val="008B1055"/>
    <w:rsid w:val="008B1392"/>
    <w:rsid w:val="008C38EF"/>
    <w:rsid w:val="0092301E"/>
    <w:rsid w:val="00977226"/>
    <w:rsid w:val="009A7EE1"/>
    <w:rsid w:val="009C66C4"/>
    <w:rsid w:val="009D60DE"/>
    <w:rsid w:val="00A14AA7"/>
    <w:rsid w:val="00A90CD5"/>
    <w:rsid w:val="00B06EFE"/>
    <w:rsid w:val="00B105C0"/>
    <w:rsid w:val="00B16E1E"/>
    <w:rsid w:val="00B41953"/>
    <w:rsid w:val="00B9358A"/>
    <w:rsid w:val="00BC3338"/>
    <w:rsid w:val="00C3594B"/>
    <w:rsid w:val="00C66FED"/>
    <w:rsid w:val="00CC071E"/>
    <w:rsid w:val="00D33ABE"/>
    <w:rsid w:val="00DE2A7A"/>
    <w:rsid w:val="00E374C4"/>
    <w:rsid w:val="00E56CA7"/>
    <w:rsid w:val="00EC49FE"/>
    <w:rsid w:val="00EE70EF"/>
    <w:rsid w:val="00F17B22"/>
    <w:rsid w:val="00F612D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C1F3B6"/>
  <w15:chartTrackingRefBased/>
  <w15:docId w15:val="{804255A9-7183-4EB7-BBF1-571A7B64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21"/>
      </w:numPr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1"/>
      </w:numPr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1"/>
      </w:numPr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1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21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F0076"/>
    <w:pPr>
      <w:numPr>
        <w:ilvl w:val="6"/>
        <w:numId w:val="21"/>
      </w:numPr>
      <w:spacing w:before="240" w:after="60"/>
      <w:outlineLvl w:val="6"/>
    </w:pPr>
    <w:rPr>
      <w:rFonts w:ascii="Calibri" w:hAnsi="Calibri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F0076"/>
    <w:pPr>
      <w:numPr>
        <w:ilvl w:val="7"/>
        <w:numId w:val="21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F0076"/>
    <w:pPr>
      <w:numPr>
        <w:ilvl w:val="8"/>
        <w:numId w:val="2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7Char">
    <w:name w:val="Título 7 Char"/>
    <w:link w:val="Ttulo7"/>
    <w:semiHidden/>
    <w:rsid w:val="004F0076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4F0076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4F0076"/>
    <w:rPr>
      <w:rFonts w:ascii="Calibri Light" w:eastAsia="Times New Roman" w:hAnsi="Calibri Light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A14AA7"/>
    <w:pPr>
      <w:ind w:left="720"/>
      <w:contextualSpacing/>
    </w:pPr>
  </w:style>
  <w:style w:type="paragraph" w:styleId="Textodecomentrio">
    <w:name w:val="annotation text"/>
    <w:basedOn w:val="Normal"/>
    <w:link w:val="TextodecomentrioChar"/>
    <w:rsid w:val="00814521"/>
    <w:pPr>
      <w:tabs>
        <w:tab w:val="clear" w:pos="720"/>
      </w:tabs>
      <w:suppressAutoHyphens/>
      <w:spacing w:before="0"/>
      <w:jc w:val="left"/>
    </w:pPr>
    <w:rPr>
      <w:rFonts w:ascii="Times New Roman" w:hAnsi="Times New Roman"/>
      <w:sz w:val="20"/>
      <w:lang w:val="pt-BR" w:eastAsia="ar-SA"/>
    </w:rPr>
  </w:style>
  <w:style w:type="character" w:customStyle="1" w:styleId="TextodecomentrioChar">
    <w:name w:val="Texto de comentário Char"/>
    <w:basedOn w:val="Fontepargpadro"/>
    <w:link w:val="Textodecomentrio"/>
    <w:rsid w:val="00814521"/>
    <w:rPr>
      <w:lang w:eastAsia="ar-SA"/>
    </w:rPr>
  </w:style>
  <w:style w:type="character" w:styleId="Forte">
    <w:name w:val="Strong"/>
    <w:basedOn w:val="Fontepargpadro"/>
    <w:uiPriority w:val="22"/>
    <w:qFormat/>
    <w:rsid w:val="007E0819"/>
    <w:rPr>
      <w:b/>
      <w:bCs/>
    </w:rPr>
  </w:style>
  <w:style w:type="paragraph" w:styleId="Rodap">
    <w:name w:val="footer"/>
    <w:basedOn w:val="Normal"/>
    <w:link w:val="RodapChar"/>
    <w:uiPriority w:val="99"/>
    <w:rsid w:val="009A7EE1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9A7EE1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uiPriority w:val="99"/>
    <w:rsid w:val="009A7EE1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9A7EE1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eader" Target="header1.xml"/><Relationship Id="rId12" Type="http://schemas.openxmlformats.org/officeDocument/2006/relationships/hyperlink" Target="http://reality.sgi.com/employees/jam_sb/mocap/MoCapWP_v2.0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93CF9F59C7174BBA9A6625472A38CC" ma:contentTypeVersion="7" ma:contentTypeDescription="Crie um novo documento." ma:contentTypeScope="" ma:versionID="b5140a6aec1a1712ab2907951759266a">
  <xsd:schema xmlns:xsd="http://www.w3.org/2001/XMLSchema" xmlns:xs="http://www.w3.org/2001/XMLSchema" xmlns:p="http://schemas.microsoft.com/office/2006/metadata/properties" xmlns:ns2="cbafa7bc-73c9-4d3e-bee1-ed64f12fd756" targetNamespace="http://schemas.microsoft.com/office/2006/metadata/properties" ma:root="true" ma:fieldsID="805e013fe3878c8e756df7d22f96e4b0" ns2:_="">
    <xsd:import namespace="cbafa7bc-73c9-4d3e-bee1-ed64f12fd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fa7bc-73c9-4d3e-bee1-ed64f12fd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BE245-BAF2-4AB7-99FD-07DA396AD302}"/>
</file>

<file path=customXml/itemProps2.xml><?xml version="1.0" encoding="utf-8"?>
<ds:datastoreItem xmlns:ds="http://schemas.openxmlformats.org/officeDocument/2006/customXml" ds:itemID="{0D69D159-A1E4-4F04-B515-94C159D926E4}"/>
</file>

<file path=customXml/itemProps3.xml><?xml version="1.0" encoding="utf-8"?>
<ds:datastoreItem xmlns:ds="http://schemas.openxmlformats.org/officeDocument/2006/customXml" ds:itemID="{E849FFB5-5A16-4E1D-B831-C8355B41855E}"/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</TotalTime>
  <Pages>5</Pages>
  <Words>1332</Words>
  <Characters>7199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8514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Usuário</cp:lastModifiedBy>
  <cp:revision>2</cp:revision>
  <cp:lastPrinted>2005-03-17T02:14:00Z</cp:lastPrinted>
  <dcterms:created xsi:type="dcterms:W3CDTF">2021-01-27T00:09:00Z</dcterms:created>
  <dcterms:modified xsi:type="dcterms:W3CDTF">2021-01-27T00:09:00Z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0x0101008593CF9F59C7174BBA9A6625472A38CC</vt:lpwstr>
  </property>
</Properties>
</file>